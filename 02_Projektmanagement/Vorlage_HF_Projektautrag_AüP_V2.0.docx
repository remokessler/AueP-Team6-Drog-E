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</w:tblGrid>
      <w:tr w:rsidR="0066434F" w14:paraId="1A5BE0FE" w14:textId="77777777" w:rsidTr="00A53E22">
        <w:tc>
          <w:tcPr>
            <w:tcW w:w="8219" w:type="dxa"/>
          </w:tcPr>
          <w:p w14:paraId="7A4A95A5" w14:textId="77777777" w:rsidR="0066434F" w:rsidRDefault="0066434F" w:rsidP="005F7D3E">
            <w:pPr>
              <w:jc w:val="right"/>
            </w:pPr>
            <w:r>
              <w:rPr>
                <w:noProof/>
                <w:lang w:eastAsia="de-CH"/>
              </w:rPr>
              <w:drawing>
                <wp:inline distT="0" distB="0" distL="0" distR="0" wp14:anchorId="6080B10E" wp14:editId="44155BF3">
                  <wp:extent cx="1393836" cy="360000"/>
                  <wp:effectExtent l="0" t="0" r="0" b="2540"/>
                  <wp:docPr id="3" name="Grafik 3" descr="D:\daten\Dropbox\ZbW\Vorlagen\Logo_ZbW_mit Typ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daten\Dropbox\ZbW\Vorlagen\Logo_ZbW_mit Typ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836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EB8" w14:paraId="09E6D708" w14:textId="77777777" w:rsidTr="00A53E22">
        <w:trPr>
          <w:trHeight w:val="3686"/>
        </w:trPr>
        <w:tc>
          <w:tcPr>
            <w:tcW w:w="8219" w:type="dxa"/>
            <w:vAlign w:val="center"/>
          </w:tcPr>
          <w:p w14:paraId="51D3221A" w14:textId="77777777" w:rsidR="00625002" w:rsidRPr="00625002" w:rsidRDefault="00625002" w:rsidP="005106FD">
            <w:pPr>
              <w:pStyle w:val="Titel1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Projektauftrag</w:t>
            </w:r>
            <w:r w:rsidR="00A53E22" w:rsidRPr="00625002">
              <w:rPr>
                <w:sz w:val="44"/>
                <w:szCs w:val="44"/>
              </w:rPr>
              <w:t xml:space="preserve"> </w:t>
            </w:r>
          </w:p>
          <w:p w14:paraId="2BD01145" w14:textId="77777777" w:rsidR="00AC2EB8" w:rsidRPr="00625002" w:rsidRDefault="00625002" w:rsidP="005106FD">
            <w:pPr>
              <w:pStyle w:val="Titel1"/>
              <w:rPr>
                <w:sz w:val="44"/>
                <w:szCs w:val="44"/>
              </w:rPr>
            </w:pPr>
            <w:r w:rsidRPr="00625002">
              <w:rPr>
                <w:sz w:val="44"/>
                <w:szCs w:val="44"/>
              </w:rPr>
              <w:t>Ausbildungsübergreifende Projektarbeiten</w:t>
            </w:r>
          </w:p>
          <w:p w14:paraId="68334507" w14:textId="77777777" w:rsidR="00B377E5" w:rsidRDefault="00B377E5" w:rsidP="005106FD">
            <w:pPr>
              <w:pStyle w:val="Titel1"/>
            </w:pP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473"/>
              <w:gridCol w:w="5520"/>
            </w:tblGrid>
            <w:tr w:rsidR="00A53E22" w:rsidRPr="00904C4B" w14:paraId="7213A0DB" w14:textId="77777777" w:rsidTr="00274147">
              <w:trPr>
                <w:trHeight w:val="454"/>
              </w:trPr>
              <w:tc>
                <w:tcPr>
                  <w:tcW w:w="1547" w:type="pct"/>
                  <w:shd w:val="clear" w:color="auto" w:fill="D9D9D9" w:themeFill="background1" w:themeFillShade="D9"/>
                </w:tcPr>
                <w:p w14:paraId="11EC09E4" w14:textId="77777777" w:rsidR="001A4649" w:rsidRDefault="001A4649" w:rsidP="00A53E22">
                  <w:pPr>
                    <w:pStyle w:val="StandardTabelle"/>
                  </w:pPr>
                  <w:r>
                    <w:br w:type="page"/>
                    <w:t>Projektbezeichnung</w:t>
                  </w:r>
                </w:p>
                <w:p w14:paraId="27443C55" w14:textId="77777777" w:rsidR="00A53E22" w:rsidRPr="000910FF" w:rsidRDefault="00A53E22" w:rsidP="00A53E22">
                  <w:pPr>
                    <w:pStyle w:val="StandardTabelle"/>
                  </w:pPr>
                  <w:r w:rsidRPr="000910FF">
                    <w:t>Thema</w:t>
                  </w:r>
                </w:p>
                <w:p w14:paraId="7FCB4DCF" w14:textId="77777777" w:rsidR="00A53E22" w:rsidRPr="000910FF" w:rsidRDefault="00A53E22" w:rsidP="00A53E22">
                  <w:pPr>
                    <w:pStyle w:val="StandardTabelle"/>
                  </w:pPr>
                </w:p>
              </w:tc>
              <w:tc>
                <w:tcPr>
                  <w:tcW w:w="3453" w:type="pct"/>
                </w:tcPr>
                <w:p w14:paraId="35750299" w14:textId="77777777" w:rsidR="001A4649" w:rsidRPr="001A4649" w:rsidRDefault="001A4649" w:rsidP="001A4649">
                  <w:pPr>
                    <w:pStyle w:val="StandardTabelle"/>
                    <w:rPr>
                      <w:color w:val="0070C0"/>
                    </w:rPr>
                  </w:pPr>
                  <w:r w:rsidRPr="001A4649">
                    <w:rPr>
                      <w:color w:val="0070C0"/>
                    </w:rPr>
                    <w:t>Bezeichnung / Titel des Projektes / des Themas</w:t>
                  </w:r>
                </w:p>
                <w:p w14:paraId="64F17FEC" w14:textId="77777777" w:rsidR="00A53E22" w:rsidRPr="001A4649" w:rsidRDefault="001A4649" w:rsidP="001A4649">
                  <w:pPr>
                    <w:pStyle w:val="StandardTabelle"/>
                    <w:rPr>
                      <w:color w:val="0070C0"/>
                    </w:rPr>
                  </w:pPr>
                  <w:r w:rsidRPr="001A4649">
                    <w:rPr>
                      <w:color w:val="0070C0"/>
                    </w:rPr>
                    <w:t>z.B. Konzipierung und Entwicklung eines …</w:t>
                  </w:r>
                </w:p>
                <w:p w14:paraId="1FC5607F" w14:textId="77777777" w:rsidR="00A53E22" w:rsidRPr="001A4649" w:rsidRDefault="00A53E22" w:rsidP="00A53E22">
                  <w:pPr>
                    <w:pStyle w:val="StandardTabelle"/>
                  </w:pPr>
                </w:p>
              </w:tc>
            </w:tr>
            <w:tr w:rsidR="00A53E22" w:rsidRPr="00904C4B" w14:paraId="5DB6A5AA" w14:textId="77777777" w:rsidTr="001A4649">
              <w:trPr>
                <w:trHeight w:val="436"/>
              </w:trPr>
              <w:tc>
                <w:tcPr>
                  <w:tcW w:w="1547" w:type="pct"/>
                  <w:shd w:val="clear" w:color="auto" w:fill="D9D9D9" w:themeFill="background1" w:themeFillShade="D9"/>
                </w:tcPr>
                <w:p w14:paraId="760EDEA7" w14:textId="77777777" w:rsidR="00625002" w:rsidRDefault="00625002" w:rsidP="00625002">
                  <w:pPr>
                    <w:pStyle w:val="StandardTabelle"/>
                  </w:pPr>
                  <w:r>
                    <w:t>Team-Nummer</w:t>
                  </w:r>
                </w:p>
                <w:p w14:paraId="3380987E" w14:textId="77777777" w:rsidR="00A53E22" w:rsidRPr="000910FF" w:rsidRDefault="00625002" w:rsidP="00625002">
                  <w:pPr>
                    <w:pStyle w:val="StandardTabelle"/>
                  </w:pPr>
                  <w:r>
                    <w:t>Teamname</w:t>
                  </w:r>
                </w:p>
              </w:tc>
              <w:tc>
                <w:tcPr>
                  <w:tcW w:w="3453" w:type="pct"/>
                </w:tcPr>
                <w:p w14:paraId="6766DBEF" w14:textId="77777777" w:rsidR="00A53E22" w:rsidRPr="001A4649" w:rsidRDefault="00A53E22" w:rsidP="00A53E22">
                  <w:pPr>
                    <w:pStyle w:val="StandardTabelle"/>
                  </w:pPr>
                </w:p>
                <w:p w14:paraId="70104892" w14:textId="77777777" w:rsidR="00B377E5" w:rsidRPr="001A4649" w:rsidRDefault="00B377E5" w:rsidP="00A53E22">
                  <w:pPr>
                    <w:pStyle w:val="StandardTabelle"/>
                  </w:pPr>
                </w:p>
                <w:p w14:paraId="3BBD06B2" w14:textId="77777777" w:rsidR="00B377E5" w:rsidRPr="001A4649" w:rsidRDefault="00B377E5" w:rsidP="00A53E22">
                  <w:pPr>
                    <w:pStyle w:val="StandardTabelle"/>
                  </w:pPr>
                </w:p>
              </w:tc>
            </w:tr>
            <w:tr w:rsidR="00A53E22" w:rsidRPr="00904C4B" w14:paraId="264BDA43" w14:textId="77777777" w:rsidTr="00274147">
              <w:trPr>
                <w:trHeight w:val="454"/>
              </w:trPr>
              <w:tc>
                <w:tcPr>
                  <w:tcW w:w="1547" w:type="pct"/>
                  <w:shd w:val="clear" w:color="auto" w:fill="D9D9D9" w:themeFill="background1" w:themeFillShade="D9"/>
                </w:tcPr>
                <w:p w14:paraId="42FE6424" w14:textId="77777777" w:rsidR="00A53E22" w:rsidRDefault="00625002" w:rsidP="00A53E22">
                  <w:pPr>
                    <w:pStyle w:val="StandardTabelle"/>
                  </w:pPr>
                  <w:r>
                    <w:t>Teammitglieder</w:t>
                  </w:r>
                </w:p>
                <w:p w14:paraId="34549CCF" w14:textId="77777777" w:rsidR="001A4649" w:rsidRPr="000910FF" w:rsidRDefault="001A4649" w:rsidP="00A53E22">
                  <w:pPr>
                    <w:pStyle w:val="StandardTabelle"/>
                  </w:pPr>
                  <w:r>
                    <w:t>Lehrgang, Jahrgang, Klasse</w:t>
                  </w:r>
                </w:p>
              </w:tc>
              <w:tc>
                <w:tcPr>
                  <w:tcW w:w="3453" w:type="pct"/>
                </w:tcPr>
                <w:p w14:paraId="2D1081F9" w14:textId="77777777" w:rsidR="00A53E22" w:rsidRPr="001A4649" w:rsidRDefault="00A53E22" w:rsidP="00A53E22">
                  <w:pPr>
                    <w:pStyle w:val="StandardTabelle"/>
                  </w:pPr>
                  <w:r w:rsidRPr="001A4649">
                    <w:rPr>
                      <w:color w:val="0070C0"/>
                    </w:rPr>
                    <w:t xml:space="preserve">Name, Vorname, </w:t>
                  </w:r>
                  <w:r w:rsidR="001A4649" w:rsidRPr="001A4649">
                    <w:rPr>
                      <w:color w:val="0070C0"/>
                    </w:rPr>
                    <w:t>3. MT-A</w:t>
                  </w:r>
                  <w:r w:rsidRPr="001A4649">
                    <w:rPr>
                      <w:color w:val="0070C0"/>
                    </w:rPr>
                    <w:t xml:space="preserve"> 18F-21F</w:t>
                  </w:r>
                </w:p>
                <w:p w14:paraId="6D56FFF3" w14:textId="77777777" w:rsidR="00A53E22" w:rsidRPr="001A4649" w:rsidRDefault="00A53E22" w:rsidP="00A53E22">
                  <w:pPr>
                    <w:pStyle w:val="StandardTabelle"/>
                  </w:pPr>
                </w:p>
                <w:p w14:paraId="3DA60CF5" w14:textId="77777777" w:rsidR="00A53E22" w:rsidRPr="001A4649" w:rsidRDefault="00A53E22" w:rsidP="00A53E22">
                  <w:pPr>
                    <w:pStyle w:val="StandardTabelle"/>
                  </w:pPr>
                </w:p>
              </w:tc>
            </w:tr>
            <w:tr w:rsidR="00A53E22" w:rsidRPr="00904C4B" w14:paraId="4354082D" w14:textId="77777777" w:rsidTr="00274147">
              <w:trPr>
                <w:trHeight w:val="454"/>
              </w:trPr>
              <w:tc>
                <w:tcPr>
                  <w:tcW w:w="1547" w:type="pct"/>
                  <w:shd w:val="clear" w:color="auto" w:fill="D9D9D9" w:themeFill="background1" w:themeFillShade="D9"/>
                </w:tcPr>
                <w:p w14:paraId="47010C37" w14:textId="77777777" w:rsidR="00A53E22" w:rsidRPr="001A4649" w:rsidRDefault="00625002" w:rsidP="00A53E22">
                  <w:pPr>
                    <w:pStyle w:val="StandardTabelle"/>
                  </w:pPr>
                  <w:r>
                    <w:t>Teambetreuer</w:t>
                  </w:r>
                </w:p>
              </w:tc>
              <w:tc>
                <w:tcPr>
                  <w:tcW w:w="3453" w:type="pct"/>
                </w:tcPr>
                <w:p w14:paraId="0E3E6596" w14:textId="77777777" w:rsidR="00A53E22" w:rsidRPr="001A4649" w:rsidRDefault="00A53E22" w:rsidP="00A53E22">
                  <w:pPr>
                    <w:pStyle w:val="StandardTabelle"/>
                    <w:rPr>
                      <w:color w:val="0070C0"/>
                    </w:rPr>
                  </w:pPr>
                  <w:r w:rsidRPr="001A4649">
                    <w:rPr>
                      <w:color w:val="0070C0"/>
                    </w:rPr>
                    <w:t>Name, Vorname</w:t>
                  </w:r>
                </w:p>
                <w:p w14:paraId="0ACBE989" w14:textId="77777777" w:rsidR="00B377E5" w:rsidRPr="001A4649" w:rsidRDefault="00B377E5" w:rsidP="00A53E22">
                  <w:pPr>
                    <w:pStyle w:val="StandardTabelle"/>
                  </w:pPr>
                </w:p>
                <w:p w14:paraId="4BCAEF88" w14:textId="77777777" w:rsidR="00B377E5" w:rsidRPr="001A4649" w:rsidRDefault="00B377E5" w:rsidP="00A53E22">
                  <w:pPr>
                    <w:pStyle w:val="StandardTabelle"/>
                  </w:pPr>
                </w:p>
              </w:tc>
            </w:tr>
            <w:tr w:rsidR="00A53E22" w:rsidRPr="00904C4B" w14:paraId="3741D084" w14:textId="77777777" w:rsidTr="00274147">
              <w:trPr>
                <w:trHeight w:val="454"/>
              </w:trPr>
              <w:tc>
                <w:tcPr>
                  <w:tcW w:w="1547" w:type="pct"/>
                  <w:shd w:val="clear" w:color="auto" w:fill="D9D9D9" w:themeFill="background1" w:themeFillShade="D9"/>
                </w:tcPr>
                <w:p w14:paraId="09CA830A" w14:textId="77777777" w:rsidR="00A53E22" w:rsidRDefault="00A53E22" w:rsidP="00A53E22">
                  <w:pPr>
                    <w:pStyle w:val="StandardTabelle"/>
                  </w:pPr>
                  <w:r w:rsidRPr="000910FF">
                    <w:t>Graphik und Projektmotto</w:t>
                  </w:r>
                </w:p>
                <w:p w14:paraId="3911BE32" w14:textId="77777777" w:rsidR="001A4649" w:rsidRDefault="001A4649" w:rsidP="001A4649">
                  <w:pPr>
                    <w:pStyle w:val="StandardTabelle"/>
                  </w:pPr>
                  <w:r>
                    <w:t xml:space="preserve">(Individuell gestalten, </w:t>
                  </w:r>
                </w:p>
                <w:p w14:paraId="78BA5A67" w14:textId="77777777" w:rsidR="00A53E22" w:rsidRPr="000910FF" w:rsidRDefault="001A4649" w:rsidP="001A4649">
                  <w:pPr>
                    <w:pStyle w:val="StandardTabelle"/>
                  </w:pPr>
                  <w:r>
                    <w:t>falls vorhanden)</w:t>
                  </w:r>
                </w:p>
              </w:tc>
              <w:tc>
                <w:tcPr>
                  <w:tcW w:w="3453" w:type="pct"/>
                </w:tcPr>
                <w:p w14:paraId="202B243F" w14:textId="77777777" w:rsidR="00B377E5" w:rsidRPr="001A4649" w:rsidRDefault="00B377E5" w:rsidP="00A53E22">
                  <w:pPr>
                    <w:pStyle w:val="StandardTabelle"/>
                    <w:rPr>
                      <w:noProof/>
                      <w:lang w:eastAsia="de-CH"/>
                    </w:rPr>
                  </w:pPr>
                </w:p>
                <w:p w14:paraId="321A3E0F" w14:textId="77777777" w:rsidR="00A53E22" w:rsidRPr="001A4649" w:rsidRDefault="00A53E22" w:rsidP="00A53E22">
                  <w:pPr>
                    <w:pStyle w:val="StandardTabelle"/>
                  </w:pPr>
                  <w:r w:rsidRPr="001A4649">
                    <w:rPr>
                      <w:noProof/>
                      <w:lang w:eastAsia="de-CH"/>
                    </w:rPr>
                    <w:drawing>
                      <wp:inline distT="0" distB="0" distL="0" distR="0" wp14:anchorId="02754868" wp14:editId="68676A10">
                        <wp:extent cx="2985571" cy="2222443"/>
                        <wp:effectExtent l="0" t="0" r="5715" b="6985"/>
                        <wp:docPr id="6" name="Grafik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8792" cy="22397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3CB8FA1" w14:textId="77777777" w:rsidR="00B377E5" w:rsidRPr="001A4649" w:rsidRDefault="00B377E5" w:rsidP="00A53E22">
                  <w:pPr>
                    <w:pStyle w:val="StandardTabelle"/>
                  </w:pPr>
                </w:p>
                <w:p w14:paraId="2351E696" w14:textId="77777777" w:rsidR="00B377E5" w:rsidRPr="001A4649" w:rsidRDefault="00B377E5" w:rsidP="00A53E22">
                  <w:pPr>
                    <w:pStyle w:val="StandardTabelle"/>
                  </w:pPr>
                </w:p>
                <w:p w14:paraId="1807CCD4" w14:textId="77777777" w:rsidR="00A53E22" w:rsidRPr="001A4649" w:rsidRDefault="00A53E22" w:rsidP="00A53E22">
                  <w:pPr>
                    <w:pStyle w:val="StandardTabelle"/>
                  </w:pPr>
                </w:p>
                <w:p w14:paraId="7E49ADAA" w14:textId="77777777" w:rsidR="00A53E22" w:rsidRPr="001A4649" w:rsidRDefault="00A53E22" w:rsidP="00A53E22">
                  <w:pPr>
                    <w:pStyle w:val="StandardTabelle"/>
                    <w:rPr>
                      <w:color w:val="0070C0"/>
                      <w:lang w:eastAsia="de-CH"/>
                    </w:rPr>
                  </w:pPr>
                  <w:r w:rsidRPr="001A4649">
                    <w:rPr>
                      <w:color w:val="0070C0"/>
                      <w:lang w:eastAsia="de-CH"/>
                    </w:rPr>
                    <w:t>"Es kommt nicht darauf an, die Zukunft vorauszusagen, sondern darauf,</w:t>
                  </w:r>
                </w:p>
                <w:p w14:paraId="6B984BFD" w14:textId="77777777" w:rsidR="00A53E22" w:rsidRPr="001A4649" w:rsidRDefault="00A53E22" w:rsidP="00A53E22">
                  <w:pPr>
                    <w:pStyle w:val="StandardTabelle"/>
                    <w:rPr>
                      <w:color w:val="0070C0"/>
                    </w:rPr>
                  </w:pPr>
                  <w:r w:rsidRPr="001A4649">
                    <w:rPr>
                      <w:color w:val="0070C0"/>
                      <w:lang w:eastAsia="de-CH"/>
                    </w:rPr>
                    <w:t>auf die Zukunft vorbereitet zu sein." (Perikles)</w:t>
                  </w:r>
                </w:p>
                <w:p w14:paraId="4CA82537" w14:textId="77777777" w:rsidR="00A53E22" w:rsidRPr="001A4649" w:rsidRDefault="00A53E22" w:rsidP="00A53E22">
                  <w:pPr>
                    <w:pStyle w:val="StandardTabelle"/>
                  </w:pPr>
                </w:p>
                <w:p w14:paraId="69A89601" w14:textId="77777777" w:rsidR="00A53E22" w:rsidRPr="001A4649" w:rsidRDefault="00A53E22" w:rsidP="00A53E22">
                  <w:pPr>
                    <w:pStyle w:val="StandardTabelle"/>
                  </w:pPr>
                </w:p>
                <w:p w14:paraId="038F9B34" w14:textId="77777777" w:rsidR="00A53E22" w:rsidRPr="001A4649" w:rsidRDefault="00A53E22" w:rsidP="00A53E22">
                  <w:pPr>
                    <w:pStyle w:val="StandardTabelle"/>
                  </w:pPr>
                </w:p>
              </w:tc>
            </w:tr>
          </w:tbl>
          <w:p w14:paraId="72E91B63" w14:textId="77777777" w:rsidR="00A53E22" w:rsidRDefault="00A53E22" w:rsidP="00A53E22"/>
          <w:p w14:paraId="73CC9115" w14:textId="77777777" w:rsidR="00A53E22" w:rsidRPr="00A53E22" w:rsidRDefault="00A53E22" w:rsidP="00A53E22"/>
        </w:tc>
      </w:tr>
    </w:tbl>
    <w:p w14:paraId="2758967A" w14:textId="77777777" w:rsidR="008454E8" w:rsidRPr="00825D42" w:rsidRDefault="00256DC6" w:rsidP="008454E8">
      <w:pPr>
        <w:pStyle w:val="Titel2"/>
      </w:pPr>
      <w:r>
        <w:br w:type="page"/>
      </w:r>
      <w:r w:rsidR="008454E8" w:rsidRPr="00B837CB">
        <w:rPr>
          <w:lang w:val="de-DE"/>
        </w:rPr>
        <w:lastRenderedPageBreak/>
        <w:t>Änderungsverzeichnis</w:t>
      </w:r>
    </w:p>
    <w:tbl>
      <w:tblPr>
        <w:tblpPr w:leftFromText="141" w:rightFromText="141" w:vertAnchor="page" w:horzAnchor="margin" w:tblpXSpec="right" w:tblpY="1759"/>
        <w:tblOverlap w:val="never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1134"/>
        <w:gridCol w:w="1559"/>
        <w:gridCol w:w="4531"/>
      </w:tblGrid>
      <w:tr w:rsidR="008454E8" w:rsidRPr="00825D42" w14:paraId="3BD2A799" w14:textId="77777777" w:rsidTr="008454E8">
        <w:tc>
          <w:tcPr>
            <w:tcW w:w="993" w:type="dxa"/>
            <w:shd w:val="clear" w:color="auto" w:fill="D9D9D9" w:themeFill="background1" w:themeFillShade="D9"/>
          </w:tcPr>
          <w:p w14:paraId="0C91A110" w14:textId="77777777" w:rsidR="008454E8" w:rsidRPr="00825D42" w:rsidRDefault="008454E8" w:rsidP="009E38F4">
            <w:pPr>
              <w:rPr>
                <w:lang w:val="de-DE"/>
              </w:rPr>
            </w:pPr>
            <w:r w:rsidRPr="00825D42">
              <w:rPr>
                <w:lang w:val="de-DE"/>
              </w:rPr>
              <w:t>Version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9DC9504" w14:textId="77777777" w:rsidR="008454E8" w:rsidRPr="00825D42" w:rsidRDefault="008454E8" w:rsidP="009E38F4">
            <w:pPr>
              <w:rPr>
                <w:lang w:val="de-DE"/>
              </w:rPr>
            </w:pPr>
            <w:r w:rsidRPr="00825D42">
              <w:rPr>
                <w:lang w:val="de-DE"/>
              </w:rPr>
              <w:t>Datum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E4D88C1" w14:textId="77777777" w:rsidR="008454E8" w:rsidRPr="00825D42" w:rsidRDefault="008454E8" w:rsidP="009E38F4">
            <w:pPr>
              <w:rPr>
                <w:lang w:val="de-DE"/>
              </w:rPr>
            </w:pPr>
            <w:r w:rsidRPr="00825D42">
              <w:rPr>
                <w:lang w:val="de-DE"/>
              </w:rPr>
              <w:t>Autor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14:paraId="6F8426D5" w14:textId="77777777" w:rsidR="008454E8" w:rsidRPr="00825D42" w:rsidRDefault="008454E8" w:rsidP="009E38F4">
            <w:pPr>
              <w:rPr>
                <w:lang w:val="de-DE"/>
              </w:rPr>
            </w:pPr>
            <w:r w:rsidRPr="00825D42">
              <w:rPr>
                <w:lang w:val="de-DE"/>
              </w:rPr>
              <w:t>Bemerkung / Art der Änderung</w:t>
            </w:r>
          </w:p>
        </w:tc>
      </w:tr>
      <w:tr w:rsidR="008454E8" w:rsidRPr="00825D42" w14:paraId="1EC34DC6" w14:textId="77777777" w:rsidTr="008454E8">
        <w:tc>
          <w:tcPr>
            <w:tcW w:w="993" w:type="dxa"/>
            <w:shd w:val="clear" w:color="auto" w:fill="auto"/>
          </w:tcPr>
          <w:p w14:paraId="1B7479EB" w14:textId="77777777" w:rsidR="008454E8" w:rsidRPr="00700829" w:rsidRDefault="008454E8" w:rsidP="009E38F4">
            <w:pPr>
              <w:rPr>
                <w:color w:val="0070C0"/>
                <w:lang w:val="de-DE"/>
              </w:rPr>
            </w:pPr>
            <w:r>
              <w:rPr>
                <w:color w:val="0070C0"/>
                <w:lang w:val="de-DE"/>
              </w:rPr>
              <w:t>V</w:t>
            </w:r>
            <w:r w:rsidRPr="00700829">
              <w:rPr>
                <w:color w:val="0070C0"/>
                <w:lang w:val="de-DE"/>
              </w:rPr>
              <w:t>1.0</w:t>
            </w:r>
          </w:p>
        </w:tc>
        <w:tc>
          <w:tcPr>
            <w:tcW w:w="1134" w:type="dxa"/>
          </w:tcPr>
          <w:p w14:paraId="5E75DDF9" w14:textId="77777777" w:rsidR="008454E8" w:rsidRPr="00700829" w:rsidRDefault="008454E8" w:rsidP="009E38F4">
            <w:pPr>
              <w:rPr>
                <w:color w:val="0070C0"/>
                <w:lang w:val="de-DE"/>
              </w:rPr>
            </w:pPr>
            <w:r w:rsidRPr="00700829">
              <w:rPr>
                <w:color w:val="0070C0"/>
                <w:lang w:val="de-DE"/>
              </w:rPr>
              <w:t>30.07.2018</w:t>
            </w:r>
          </w:p>
        </w:tc>
        <w:tc>
          <w:tcPr>
            <w:tcW w:w="1559" w:type="dxa"/>
          </w:tcPr>
          <w:p w14:paraId="6AD17CBC" w14:textId="77777777" w:rsidR="008454E8" w:rsidRPr="00700829" w:rsidRDefault="008454E8" w:rsidP="009E38F4">
            <w:pPr>
              <w:rPr>
                <w:color w:val="0070C0"/>
                <w:lang w:val="de-DE"/>
              </w:rPr>
            </w:pPr>
            <w:r w:rsidRPr="00700829">
              <w:rPr>
                <w:color w:val="0070C0"/>
                <w:lang w:val="de-DE"/>
              </w:rPr>
              <w:t>Max Muster</w:t>
            </w:r>
          </w:p>
        </w:tc>
        <w:tc>
          <w:tcPr>
            <w:tcW w:w="4531" w:type="dxa"/>
            <w:shd w:val="clear" w:color="auto" w:fill="auto"/>
          </w:tcPr>
          <w:p w14:paraId="01AB2BFE" w14:textId="77777777" w:rsidR="008454E8" w:rsidRPr="00700829" w:rsidRDefault="008454E8" w:rsidP="009E38F4">
            <w:pPr>
              <w:rPr>
                <w:color w:val="0070C0"/>
                <w:lang w:val="de-DE"/>
              </w:rPr>
            </w:pPr>
            <w:r w:rsidRPr="00700829">
              <w:rPr>
                <w:color w:val="0070C0"/>
                <w:lang w:val="de-DE"/>
              </w:rPr>
              <w:t>Finale Version zur Einreichung</w:t>
            </w:r>
          </w:p>
        </w:tc>
      </w:tr>
    </w:tbl>
    <w:p w14:paraId="458B55A3" w14:textId="77777777" w:rsidR="008454E8" w:rsidRDefault="008454E8" w:rsidP="008454E8">
      <w:pPr>
        <w:rPr>
          <w:lang w:val="de-DE"/>
        </w:rPr>
      </w:pPr>
    </w:p>
    <w:p w14:paraId="0FCC46B5" w14:textId="77777777" w:rsidR="008454E8" w:rsidRDefault="008454E8" w:rsidP="008454E8">
      <w:pPr>
        <w:rPr>
          <w:lang w:val="de-DE"/>
        </w:rPr>
      </w:pPr>
    </w:p>
    <w:p w14:paraId="77D3FFE1" w14:textId="11EBC36B" w:rsidR="008454E8" w:rsidRDefault="008454E8">
      <w:pPr>
        <w:spacing w:after="0" w:line="240" w:lineRule="auto"/>
        <w:contextualSpacing w:val="0"/>
        <w:jc w:val="left"/>
      </w:pPr>
    </w:p>
    <w:p w14:paraId="364F6339" w14:textId="77777777" w:rsidR="00256DC6" w:rsidRDefault="00256DC6" w:rsidP="005F7D3E"/>
    <w:sdt>
      <w:sdtPr>
        <w:rPr>
          <w:b w:val="0"/>
          <w:sz w:val="20"/>
        </w:rPr>
        <w:id w:val="-1386327809"/>
        <w:docPartObj>
          <w:docPartGallery w:val="Table of Contents"/>
          <w:docPartUnique/>
        </w:docPartObj>
      </w:sdtPr>
      <w:sdtEndPr>
        <w:rPr>
          <w:bCs/>
          <w:lang w:val="de-DE"/>
        </w:rPr>
      </w:sdtEndPr>
      <w:sdtContent>
        <w:p w14:paraId="1B0C60DD" w14:textId="77777777" w:rsidR="005106FD" w:rsidRDefault="005106FD" w:rsidP="005106FD">
          <w:pPr>
            <w:pStyle w:val="Titel2"/>
          </w:pPr>
          <w:r>
            <w:rPr>
              <w:lang w:val="de-DE"/>
            </w:rPr>
            <w:t>Inhaltsverzeichnis</w:t>
          </w:r>
        </w:p>
        <w:p w14:paraId="44ECB728" w14:textId="3821A652" w:rsidR="003665E5" w:rsidRDefault="005106FD">
          <w:pPr>
            <w:pStyle w:val="Verzeichnis1"/>
            <w:rPr>
              <w:rFonts w:eastAsiaTheme="minorEastAsia" w:cstheme="minorBidi"/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  <w:sz w:val="24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sz w:val="24"/>
            </w:rPr>
            <w:fldChar w:fldCharType="separate"/>
          </w:r>
          <w:hyperlink w:anchor="_Toc12609223" w:history="1">
            <w:r w:rsidR="003665E5" w:rsidRPr="004C61C0">
              <w:rPr>
                <w:rStyle w:val="Hyperlink"/>
                <w:noProof/>
              </w:rPr>
              <w:t>1</w:t>
            </w:r>
            <w:r w:rsidR="003665E5">
              <w:rPr>
                <w:rFonts w:eastAsiaTheme="minorEastAsia" w:cstheme="minorBidi"/>
                <w:b w:val="0"/>
                <w:noProof/>
                <w:sz w:val="22"/>
                <w:szCs w:val="22"/>
                <w:lang w:eastAsia="de-CH"/>
              </w:rPr>
              <w:tab/>
            </w:r>
            <w:r w:rsidR="003665E5" w:rsidRPr="004C61C0">
              <w:rPr>
                <w:rStyle w:val="Hyperlink"/>
                <w:noProof/>
              </w:rPr>
              <w:t>Ausgangslage</w:t>
            </w:r>
            <w:r w:rsidR="003665E5">
              <w:rPr>
                <w:noProof/>
                <w:webHidden/>
              </w:rPr>
              <w:tab/>
            </w:r>
            <w:r w:rsidR="003665E5">
              <w:rPr>
                <w:noProof/>
                <w:webHidden/>
              </w:rPr>
              <w:fldChar w:fldCharType="begin"/>
            </w:r>
            <w:r w:rsidR="003665E5">
              <w:rPr>
                <w:noProof/>
                <w:webHidden/>
              </w:rPr>
              <w:instrText xml:space="preserve"> PAGEREF _Toc12609223 \h </w:instrText>
            </w:r>
            <w:r w:rsidR="003665E5">
              <w:rPr>
                <w:noProof/>
                <w:webHidden/>
              </w:rPr>
            </w:r>
            <w:r w:rsidR="003665E5">
              <w:rPr>
                <w:noProof/>
                <w:webHidden/>
              </w:rPr>
              <w:fldChar w:fldCharType="separate"/>
            </w:r>
            <w:r w:rsidR="002921F9">
              <w:rPr>
                <w:noProof/>
                <w:webHidden/>
              </w:rPr>
              <w:t>3</w:t>
            </w:r>
            <w:r w:rsidR="003665E5">
              <w:rPr>
                <w:noProof/>
                <w:webHidden/>
              </w:rPr>
              <w:fldChar w:fldCharType="end"/>
            </w:r>
          </w:hyperlink>
        </w:p>
        <w:p w14:paraId="483B4E33" w14:textId="720A83D0" w:rsidR="003665E5" w:rsidRDefault="003C680A">
          <w:pPr>
            <w:pStyle w:val="Verzeichnis2"/>
            <w:rPr>
              <w:rFonts w:eastAsiaTheme="minorEastAsia" w:cstheme="minorBidi"/>
              <w:noProof/>
              <w:sz w:val="22"/>
              <w:szCs w:val="22"/>
              <w:lang w:eastAsia="de-CH"/>
            </w:rPr>
          </w:pPr>
          <w:hyperlink w:anchor="_Toc12609224" w:history="1">
            <w:r w:rsidR="003665E5" w:rsidRPr="004C61C0">
              <w:rPr>
                <w:rStyle w:val="Hyperlink"/>
                <w:noProof/>
              </w:rPr>
              <w:t>1.1</w:t>
            </w:r>
            <w:r w:rsidR="003665E5">
              <w:rPr>
                <w:rFonts w:eastAsiaTheme="minorEastAsia" w:cstheme="minorBidi"/>
                <w:noProof/>
                <w:sz w:val="22"/>
                <w:szCs w:val="22"/>
                <w:lang w:eastAsia="de-CH"/>
              </w:rPr>
              <w:tab/>
            </w:r>
            <w:r w:rsidR="003665E5" w:rsidRPr="004C61C0">
              <w:rPr>
                <w:rStyle w:val="Hyperlink"/>
                <w:noProof/>
              </w:rPr>
              <w:t>Aufgabenstellung</w:t>
            </w:r>
            <w:r w:rsidR="003665E5">
              <w:rPr>
                <w:noProof/>
                <w:webHidden/>
              </w:rPr>
              <w:tab/>
            </w:r>
            <w:r w:rsidR="003665E5">
              <w:rPr>
                <w:noProof/>
                <w:webHidden/>
              </w:rPr>
              <w:fldChar w:fldCharType="begin"/>
            </w:r>
            <w:r w:rsidR="003665E5">
              <w:rPr>
                <w:noProof/>
                <w:webHidden/>
              </w:rPr>
              <w:instrText xml:space="preserve"> PAGEREF _Toc12609224 \h </w:instrText>
            </w:r>
            <w:r w:rsidR="003665E5">
              <w:rPr>
                <w:noProof/>
                <w:webHidden/>
              </w:rPr>
            </w:r>
            <w:r w:rsidR="003665E5">
              <w:rPr>
                <w:noProof/>
                <w:webHidden/>
              </w:rPr>
              <w:fldChar w:fldCharType="separate"/>
            </w:r>
            <w:r w:rsidR="002921F9">
              <w:rPr>
                <w:noProof/>
                <w:webHidden/>
              </w:rPr>
              <w:t>3</w:t>
            </w:r>
            <w:r w:rsidR="003665E5">
              <w:rPr>
                <w:noProof/>
                <w:webHidden/>
              </w:rPr>
              <w:fldChar w:fldCharType="end"/>
            </w:r>
          </w:hyperlink>
        </w:p>
        <w:p w14:paraId="2633DE1C" w14:textId="11C0B444" w:rsidR="003665E5" w:rsidRDefault="003C680A">
          <w:pPr>
            <w:pStyle w:val="Verzeichnis2"/>
            <w:rPr>
              <w:rFonts w:eastAsiaTheme="minorEastAsia" w:cstheme="minorBidi"/>
              <w:noProof/>
              <w:sz w:val="22"/>
              <w:szCs w:val="22"/>
              <w:lang w:eastAsia="de-CH"/>
            </w:rPr>
          </w:pPr>
          <w:hyperlink w:anchor="_Toc12609225" w:history="1">
            <w:r w:rsidR="003665E5" w:rsidRPr="004C61C0">
              <w:rPr>
                <w:rStyle w:val="Hyperlink"/>
                <w:noProof/>
              </w:rPr>
              <w:t>1.2</w:t>
            </w:r>
            <w:r w:rsidR="003665E5">
              <w:rPr>
                <w:rFonts w:eastAsiaTheme="minorEastAsia" w:cstheme="minorBidi"/>
                <w:noProof/>
                <w:sz w:val="22"/>
                <w:szCs w:val="22"/>
                <w:lang w:eastAsia="de-CH"/>
              </w:rPr>
              <w:tab/>
            </w:r>
            <w:r w:rsidR="003665E5" w:rsidRPr="004C61C0">
              <w:rPr>
                <w:rStyle w:val="Hyperlink"/>
                <w:noProof/>
              </w:rPr>
              <w:t>Erfassung und Abgrenzung des Gestaltungsbereichs</w:t>
            </w:r>
            <w:r w:rsidR="003665E5">
              <w:rPr>
                <w:noProof/>
                <w:webHidden/>
              </w:rPr>
              <w:tab/>
            </w:r>
            <w:r w:rsidR="003665E5">
              <w:rPr>
                <w:noProof/>
                <w:webHidden/>
              </w:rPr>
              <w:fldChar w:fldCharType="begin"/>
            </w:r>
            <w:r w:rsidR="003665E5">
              <w:rPr>
                <w:noProof/>
                <w:webHidden/>
              </w:rPr>
              <w:instrText xml:space="preserve"> PAGEREF _Toc12609225 \h </w:instrText>
            </w:r>
            <w:r w:rsidR="003665E5">
              <w:rPr>
                <w:noProof/>
                <w:webHidden/>
              </w:rPr>
            </w:r>
            <w:r w:rsidR="003665E5">
              <w:rPr>
                <w:noProof/>
                <w:webHidden/>
              </w:rPr>
              <w:fldChar w:fldCharType="separate"/>
            </w:r>
            <w:r w:rsidR="002921F9">
              <w:rPr>
                <w:noProof/>
                <w:webHidden/>
              </w:rPr>
              <w:t>3</w:t>
            </w:r>
            <w:r w:rsidR="003665E5">
              <w:rPr>
                <w:noProof/>
                <w:webHidden/>
              </w:rPr>
              <w:fldChar w:fldCharType="end"/>
            </w:r>
          </w:hyperlink>
        </w:p>
        <w:p w14:paraId="2EDC9B02" w14:textId="58E104B8" w:rsidR="003665E5" w:rsidRDefault="003C680A">
          <w:pPr>
            <w:pStyle w:val="Verzeichnis2"/>
            <w:rPr>
              <w:rFonts w:eastAsiaTheme="minorEastAsia" w:cstheme="minorBidi"/>
              <w:noProof/>
              <w:sz w:val="22"/>
              <w:szCs w:val="22"/>
              <w:lang w:eastAsia="de-CH"/>
            </w:rPr>
          </w:pPr>
          <w:hyperlink w:anchor="_Toc12609226" w:history="1">
            <w:r w:rsidR="003665E5" w:rsidRPr="004C61C0">
              <w:rPr>
                <w:rStyle w:val="Hyperlink"/>
                <w:noProof/>
              </w:rPr>
              <w:t>1.3</w:t>
            </w:r>
            <w:r w:rsidR="003665E5">
              <w:rPr>
                <w:rFonts w:eastAsiaTheme="minorEastAsia" w:cstheme="minorBidi"/>
                <w:noProof/>
                <w:sz w:val="22"/>
                <w:szCs w:val="22"/>
                <w:lang w:eastAsia="de-CH"/>
              </w:rPr>
              <w:tab/>
            </w:r>
            <w:r w:rsidR="003665E5" w:rsidRPr="004C61C0">
              <w:rPr>
                <w:rStyle w:val="Hyperlink"/>
                <w:noProof/>
              </w:rPr>
              <w:t>Erfassung und Beschreibung der Einflussgrössen</w:t>
            </w:r>
            <w:r w:rsidR="003665E5">
              <w:rPr>
                <w:noProof/>
                <w:webHidden/>
              </w:rPr>
              <w:tab/>
            </w:r>
            <w:r w:rsidR="003665E5">
              <w:rPr>
                <w:noProof/>
                <w:webHidden/>
              </w:rPr>
              <w:fldChar w:fldCharType="begin"/>
            </w:r>
            <w:r w:rsidR="003665E5">
              <w:rPr>
                <w:noProof/>
                <w:webHidden/>
              </w:rPr>
              <w:instrText xml:space="preserve"> PAGEREF _Toc12609226 \h </w:instrText>
            </w:r>
            <w:r w:rsidR="003665E5">
              <w:rPr>
                <w:noProof/>
                <w:webHidden/>
              </w:rPr>
            </w:r>
            <w:r w:rsidR="003665E5">
              <w:rPr>
                <w:noProof/>
                <w:webHidden/>
              </w:rPr>
              <w:fldChar w:fldCharType="separate"/>
            </w:r>
            <w:r w:rsidR="002921F9">
              <w:rPr>
                <w:noProof/>
                <w:webHidden/>
              </w:rPr>
              <w:t>3</w:t>
            </w:r>
            <w:r w:rsidR="003665E5">
              <w:rPr>
                <w:noProof/>
                <w:webHidden/>
              </w:rPr>
              <w:fldChar w:fldCharType="end"/>
            </w:r>
          </w:hyperlink>
        </w:p>
        <w:p w14:paraId="60337677" w14:textId="5EF13A90" w:rsidR="003665E5" w:rsidRDefault="003C680A">
          <w:pPr>
            <w:pStyle w:val="Verzeichnis1"/>
            <w:rPr>
              <w:rFonts w:eastAsiaTheme="minorEastAsia" w:cstheme="minorBidi"/>
              <w:b w:val="0"/>
              <w:noProof/>
              <w:sz w:val="22"/>
              <w:szCs w:val="22"/>
              <w:lang w:eastAsia="de-CH"/>
            </w:rPr>
          </w:pPr>
          <w:hyperlink w:anchor="_Toc12609227" w:history="1">
            <w:r w:rsidR="003665E5" w:rsidRPr="004C61C0">
              <w:rPr>
                <w:rStyle w:val="Hyperlink"/>
                <w:noProof/>
              </w:rPr>
              <w:t>2</w:t>
            </w:r>
            <w:r w:rsidR="003665E5">
              <w:rPr>
                <w:rFonts w:eastAsiaTheme="minorEastAsia" w:cstheme="minorBidi"/>
                <w:b w:val="0"/>
                <w:noProof/>
                <w:sz w:val="22"/>
                <w:szCs w:val="22"/>
                <w:lang w:eastAsia="de-CH"/>
              </w:rPr>
              <w:tab/>
            </w:r>
            <w:r w:rsidR="003665E5" w:rsidRPr="004C61C0">
              <w:rPr>
                <w:rStyle w:val="Hyperlink"/>
                <w:noProof/>
              </w:rPr>
              <w:t>Zielsetzungen</w:t>
            </w:r>
            <w:r w:rsidR="003665E5">
              <w:rPr>
                <w:noProof/>
                <w:webHidden/>
              </w:rPr>
              <w:tab/>
            </w:r>
            <w:r w:rsidR="003665E5">
              <w:rPr>
                <w:noProof/>
                <w:webHidden/>
              </w:rPr>
              <w:fldChar w:fldCharType="begin"/>
            </w:r>
            <w:r w:rsidR="003665E5">
              <w:rPr>
                <w:noProof/>
                <w:webHidden/>
              </w:rPr>
              <w:instrText xml:space="preserve"> PAGEREF _Toc12609227 \h </w:instrText>
            </w:r>
            <w:r w:rsidR="003665E5">
              <w:rPr>
                <w:noProof/>
                <w:webHidden/>
              </w:rPr>
            </w:r>
            <w:r w:rsidR="003665E5">
              <w:rPr>
                <w:noProof/>
                <w:webHidden/>
              </w:rPr>
              <w:fldChar w:fldCharType="separate"/>
            </w:r>
            <w:r w:rsidR="002921F9">
              <w:rPr>
                <w:noProof/>
                <w:webHidden/>
              </w:rPr>
              <w:t>4</w:t>
            </w:r>
            <w:r w:rsidR="003665E5">
              <w:rPr>
                <w:noProof/>
                <w:webHidden/>
              </w:rPr>
              <w:fldChar w:fldCharType="end"/>
            </w:r>
          </w:hyperlink>
        </w:p>
        <w:p w14:paraId="31548BCC" w14:textId="7CE1C12C" w:rsidR="003665E5" w:rsidRDefault="003C680A">
          <w:pPr>
            <w:pStyle w:val="Verzeichnis2"/>
            <w:rPr>
              <w:rFonts w:eastAsiaTheme="minorEastAsia" w:cstheme="minorBidi"/>
              <w:noProof/>
              <w:sz w:val="22"/>
              <w:szCs w:val="22"/>
              <w:lang w:eastAsia="de-CH"/>
            </w:rPr>
          </w:pPr>
          <w:hyperlink w:anchor="_Toc12609228" w:history="1">
            <w:r w:rsidR="003665E5" w:rsidRPr="004C61C0">
              <w:rPr>
                <w:rStyle w:val="Hyperlink"/>
                <w:noProof/>
              </w:rPr>
              <w:t>2.1</w:t>
            </w:r>
            <w:r w:rsidR="003665E5">
              <w:rPr>
                <w:rFonts w:eastAsiaTheme="minorEastAsia" w:cstheme="minorBidi"/>
                <w:noProof/>
                <w:sz w:val="22"/>
                <w:szCs w:val="22"/>
                <w:lang w:eastAsia="de-CH"/>
              </w:rPr>
              <w:tab/>
            </w:r>
            <w:r w:rsidR="003665E5" w:rsidRPr="004C61C0">
              <w:rPr>
                <w:rStyle w:val="Hyperlink"/>
                <w:noProof/>
              </w:rPr>
              <w:t>Gesamtziel</w:t>
            </w:r>
            <w:r w:rsidR="003665E5">
              <w:rPr>
                <w:noProof/>
                <w:webHidden/>
              </w:rPr>
              <w:tab/>
            </w:r>
            <w:r w:rsidR="003665E5">
              <w:rPr>
                <w:noProof/>
                <w:webHidden/>
              </w:rPr>
              <w:fldChar w:fldCharType="begin"/>
            </w:r>
            <w:r w:rsidR="003665E5">
              <w:rPr>
                <w:noProof/>
                <w:webHidden/>
              </w:rPr>
              <w:instrText xml:space="preserve"> PAGEREF _Toc12609228 \h </w:instrText>
            </w:r>
            <w:r w:rsidR="003665E5">
              <w:rPr>
                <w:noProof/>
                <w:webHidden/>
              </w:rPr>
            </w:r>
            <w:r w:rsidR="003665E5">
              <w:rPr>
                <w:noProof/>
                <w:webHidden/>
              </w:rPr>
              <w:fldChar w:fldCharType="separate"/>
            </w:r>
            <w:r w:rsidR="002921F9">
              <w:rPr>
                <w:noProof/>
                <w:webHidden/>
              </w:rPr>
              <w:t>4</w:t>
            </w:r>
            <w:r w:rsidR="003665E5">
              <w:rPr>
                <w:noProof/>
                <w:webHidden/>
              </w:rPr>
              <w:fldChar w:fldCharType="end"/>
            </w:r>
          </w:hyperlink>
        </w:p>
        <w:p w14:paraId="1383DF6A" w14:textId="104C31F3" w:rsidR="003665E5" w:rsidRDefault="003C680A">
          <w:pPr>
            <w:pStyle w:val="Verzeichnis2"/>
            <w:rPr>
              <w:rFonts w:eastAsiaTheme="minorEastAsia" w:cstheme="minorBidi"/>
              <w:noProof/>
              <w:sz w:val="22"/>
              <w:szCs w:val="22"/>
              <w:lang w:eastAsia="de-CH"/>
            </w:rPr>
          </w:pPr>
          <w:hyperlink w:anchor="_Toc12609229" w:history="1">
            <w:r w:rsidR="003665E5" w:rsidRPr="004C61C0">
              <w:rPr>
                <w:rStyle w:val="Hyperlink"/>
                <w:noProof/>
              </w:rPr>
              <w:t>2.2</w:t>
            </w:r>
            <w:r w:rsidR="003665E5">
              <w:rPr>
                <w:rFonts w:eastAsiaTheme="minorEastAsia" w:cstheme="minorBidi"/>
                <w:noProof/>
                <w:sz w:val="22"/>
                <w:szCs w:val="22"/>
                <w:lang w:eastAsia="de-CH"/>
              </w:rPr>
              <w:tab/>
            </w:r>
            <w:r w:rsidR="003665E5" w:rsidRPr="004C61C0">
              <w:rPr>
                <w:rStyle w:val="Hyperlink"/>
                <w:noProof/>
              </w:rPr>
              <w:t>Teilziele/Anforderungen</w:t>
            </w:r>
            <w:r w:rsidR="003665E5">
              <w:rPr>
                <w:noProof/>
                <w:webHidden/>
              </w:rPr>
              <w:tab/>
            </w:r>
            <w:r w:rsidR="003665E5">
              <w:rPr>
                <w:noProof/>
                <w:webHidden/>
              </w:rPr>
              <w:fldChar w:fldCharType="begin"/>
            </w:r>
            <w:r w:rsidR="003665E5">
              <w:rPr>
                <w:noProof/>
                <w:webHidden/>
              </w:rPr>
              <w:instrText xml:space="preserve"> PAGEREF _Toc12609229 \h </w:instrText>
            </w:r>
            <w:r w:rsidR="003665E5">
              <w:rPr>
                <w:noProof/>
                <w:webHidden/>
              </w:rPr>
            </w:r>
            <w:r w:rsidR="003665E5">
              <w:rPr>
                <w:noProof/>
                <w:webHidden/>
              </w:rPr>
              <w:fldChar w:fldCharType="separate"/>
            </w:r>
            <w:r w:rsidR="002921F9">
              <w:rPr>
                <w:noProof/>
                <w:webHidden/>
              </w:rPr>
              <w:t>4</w:t>
            </w:r>
            <w:r w:rsidR="003665E5">
              <w:rPr>
                <w:noProof/>
                <w:webHidden/>
              </w:rPr>
              <w:fldChar w:fldCharType="end"/>
            </w:r>
          </w:hyperlink>
        </w:p>
        <w:p w14:paraId="451E91DE" w14:textId="4CC30D65" w:rsidR="003665E5" w:rsidRDefault="003C680A">
          <w:pPr>
            <w:pStyle w:val="Verzeichnis1"/>
            <w:rPr>
              <w:noProof/>
            </w:rPr>
          </w:pPr>
          <w:hyperlink w:anchor="_Toc12609230" w:history="1">
            <w:r w:rsidR="003665E5" w:rsidRPr="004C61C0">
              <w:rPr>
                <w:rStyle w:val="Hyperlink"/>
                <w:noProof/>
              </w:rPr>
              <w:t>3</w:t>
            </w:r>
            <w:r w:rsidR="003665E5">
              <w:rPr>
                <w:rFonts w:eastAsiaTheme="minorEastAsia" w:cstheme="minorBidi"/>
                <w:b w:val="0"/>
                <w:noProof/>
                <w:sz w:val="22"/>
                <w:szCs w:val="22"/>
                <w:lang w:eastAsia="de-CH"/>
              </w:rPr>
              <w:tab/>
            </w:r>
            <w:r w:rsidR="003665E5" w:rsidRPr="004C61C0">
              <w:rPr>
                <w:rStyle w:val="Hyperlink"/>
                <w:noProof/>
              </w:rPr>
              <w:t>Lieferobjekte</w:t>
            </w:r>
            <w:r w:rsidR="003665E5">
              <w:rPr>
                <w:noProof/>
                <w:webHidden/>
              </w:rPr>
              <w:tab/>
            </w:r>
            <w:r w:rsidR="003665E5">
              <w:rPr>
                <w:noProof/>
                <w:webHidden/>
              </w:rPr>
              <w:fldChar w:fldCharType="begin"/>
            </w:r>
            <w:r w:rsidR="003665E5">
              <w:rPr>
                <w:noProof/>
                <w:webHidden/>
              </w:rPr>
              <w:instrText xml:space="preserve"> PAGEREF _Toc12609230 \h </w:instrText>
            </w:r>
            <w:r w:rsidR="003665E5">
              <w:rPr>
                <w:noProof/>
                <w:webHidden/>
              </w:rPr>
            </w:r>
            <w:r w:rsidR="003665E5">
              <w:rPr>
                <w:noProof/>
                <w:webHidden/>
              </w:rPr>
              <w:fldChar w:fldCharType="separate"/>
            </w:r>
            <w:r w:rsidR="002921F9">
              <w:rPr>
                <w:noProof/>
                <w:webHidden/>
              </w:rPr>
              <w:t>5</w:t>
            </w:r>
            <w:r w:rsidR="003665E5">
              <w:rPr>
                <w:noProof/>
                <w:webHidden/>
              </w:rPr>
              <w:fldChar w:fldCharType="end"/>
            </w:r>
          </w:hyperlink>
        </w:p>
        <w:p w14:paraId="40CEB981" w14:textId="174D4BA9" w:rsidR="003665E5" w:rsidRDefault="003C680A">
          <w:pPr>
            <w:pStyle w:val="Verzeichnis1"/>
            <w:contextualSpacing w:val="0"/>
            <w:rPr>
              <w:rFonts w:eastAsiaTheme="minorEastAsia" w:cstheme="minorBidi"/>
              <w:b w:val="0"/>
              <w:noProof/>
              <w:sz w:val="22"/>
              <w:szCs w:val="22"/>
              <w:lang w:eastAsia="de-CH"/>
            </w:rPr>
          </w:pPr>
          <w:hyperlink w:anchor="_Toc12609231" w:history="1">
            <w:r w:rsidR="003665E5" w:rsidRPr="004C61C0">
              <w:rPr>
                <w:rStyle w:val="Hyperlink"/>
                <w:noProof/>
              </w:rPr>
              <w:t>4</w:t>
            </w:r>
            <w:r w:rsidR="003665E5">
              <w:rPr>
                <w:rFonts w:eastAsiaTheme="minorEastAsia" w:cstheme="minorBidi"/>
                <w:b w:val="0"/>
                <w:noProof/>
                <w:sz w:val="22"/>
                <w:szCs w:val="22"/>
                <w:lang w:eastAsia="de-CH"/>
              </w:rPr>
              <w:tab/>
            </w:r>
            <w:r w:rsidR="003665E5" w:rsidRPr="004C61C0">
              <w:rPr>
                <w:rStyle w:val="Hyperlink"/>
                <w:noProof/>
              </w:rPr>
              <w:t>Projektstrukturplan</w:t>
            </w:r>
            <w:r w:rsidR="003665E5">
              <w:rPr>
                <w:noProof/>
                <w:webHidden/>
              </w:rPr>
              <w:tab/>
            </w:r>
            <w:r w:rsidR="003665E5">
              <w:rPr>
                <w:noProof/>
                <w:webHidden/>
              </w:rPr>
              <w:fldChar w:fldCharType="begin"/>
            </w:r>
            <w:r w:rsidR="003665E5">
              <w:rPr>
                <w:noProof/>
                <w:webHidden/>
              </w:rPr>
              <w:instrText xml:space="preserve"> PAGEREF _Toc12609231 \h </w:instrText>
            </w:r>
            <w:r w:rsidR="003665E5">
              <w:rPr>
                <w:noProof/>
                <w:webHidden/>
              </w:rPr>
            </w:r>
            <w:r w:rsidR="003665E5">
              <w:rPr>
                <w:noProof/>
                <w:webHidden/>
              </w:rPr>
              <w:fldChar w:fldCharType="separate"/>
            </w:r>
            <w:r w:rsidR="002921F9">
              <w:rPr>
                <w:noProof/>
                <w:webHidden/>
              </w:rPr>
              <w:t>6</w:t>
            </w:r>
            <w:r w:rsidR="003665E5">
              <w:rPr>
                <w:noProof/>
                <w:webHidden/>
              </w:rPr>
              <w:fldChar w:fldCharType="end"/>
            </w:r>
          </w:hyperlink>
        </w:p>
        <w:p w14:paraId="55AF6B1F" w14:textId="6D2DD67A" w:rsidR="003665E5" w:rsidRDefault="003C680A" w:rsidP="00D90746">
          <w:pPr>
            <w:pStyle w:val="Verzeichnis1"/>
            <w:spacing w:line="240" w:lineRule="auto"/>
            <w:contextualSpacing w:val="0"/>
            <w:rPr>
              <w:rFonts w:eastAsiaTheme="minorEastAsia" w:cstheme="minorBidi"/>
              <w:b w:val="0"/>
              <w:noProof/>
              <w:sz w:val="22"/>
              <w:szCs w:val="22"/>
              <w:lang w:eastAsia="de-CH"/>
            </w:rPr>
          </w:pPr>
          <w:hyperlink w:anchor="_Toc12609232" w:history="1">
            <w:r w:rsidR="003665E5" w:rsidRPr="004C61C0">
              <w:rPr>
                <w:rStyle w:val="Hyperlink"/>
                <w:noProof/>
              </w:rPr>
              <w:t>5</w:t>
            </w:r>
            <w:r w:rsidR="003665E5">
              <w:rPr>
                <w:rFonts w:eastAsiaTheme="minorEastAsia" w:cstheme="minorBidi"/>
                <w:b w:val="0"/>
                <w:noProof/>
                <w:sz w:val="22"/>
                <w:szCs w:val="22"/>
                <w:lang w:eastAsia="de-CH"/>
              </w:rPr>
              <w:tab/>
            </w:r>
            <w:r w:rsidR="003665E5" w:rsidRPr="004C61C0">
              <w:rPr>
                <w:rStyle w:val="Hyperlink"/>
                <w:noProof/>
              </w:rPr>
              <w:t>Vorgehensplan / Meilensteinplan</w:t>
            </w:r>
            <w:r w:rsidR="003665E5">
              <w:rPr>
                <w:noProof/>
                <w:webHidden/>
              </w:rPr>
              <w:tab/>
            </w:r>
            <w:r w:rsidR="003665E5">
              <w:rPr>
                <w:noProof/>
                <w:webHidden/>
              </w:rPr>
              <w:fldChar w:fldCharType="begin"/>
            </w:r>
            <w:r w:rsidR="003665E5">
              <w:rPr>
                <w:noProof/>
                <w:webHidden/>
              </w:rPr>
              <w:instrText xml:space="preserve"> PAGEREF _Toc12609232 \h </w:instrText>
            </w:r>
            <w:r w:rsidR="003665E5">
              <w:rPr>
                <w:noProof/>
                <w:webHidden/>
              </w:rPr>
            </w:r>
            <w:r w:rsidR="003665E5">
              <w:rPr>
                <w:noProof/>
                <w:webHidden/>
              </w:rPr>
              <w:fldChar w:fldCharType="separate"/>
            </w:r>
            <w:r w:rsidR="002921F9">
              <w:rPr>
                <w:noProof/>
                <w:webHidden/>
              </w:rPr>
              <w:t>7</w:t>
            </w:r>
            <w:r w:rsidR="003665E5">
              <w:rPr>
                <w:noProof/>
                <w:webHidden/>
              </w:rPr>
              <w:fldChar w:fldCharType="end"/>
            </w:r>
          </w:hyperlink>
        </w:p>
        <w:p w14:paraId="45AD5542" w14:textId="5018833E" w:rsidR="003665E5" w:rsidRDefault="003C680A">
          <w:pPr>
            <w:pStyle w:val="Verzeichnis1"/>
            <w:contextualSpacing w:val="0"/>
            <w:rPr>
              <w:rFonts w:eastAsiaTheme="minorEastAsia" w:cstheme="minorBidi"/>
              <w:b w:val="0"/>
              <w:noProof/>
              <w:sz w:val="22"/>
              <w:szCs w:val="22"/>
              <w:lang w:eastAsia="de-CH"/>
            </w:rPr>
          </w:pPr>
          <w:hyperlink w:anchor="_Toc12609233" w:history="1">
            <w:r w:rsidR="003665E5" w:rsidRPr="004C61C0">
              <w:rPr>
                <w:rStyle w:val="Hyperlink"/>
                <w:noProof/>
              </w:rPr>
              <w:t>6</w:t>
            </w:r>
            <w:r w:rsidR="003665E5">
              <w:rPr>
                <w:rFonts w:eastAsiaTheme="minorEastAsia" w:cstheme="minorBidi"/>
                <w:b w:val="0"/>
                <w:noProof/>
                <w:sz w:val="22"/>
                <w:szCs w:val="22"/>
                <w:lang w:eastAsia="de-CH"/>
              </w:rPr>
              <w:tab/>
            </w:r>
            <w:r w:rsidR="003665E5" w:rsidRPr="004C61C0">
              <w:rPr>
                <w:rStyle w:val="Hyperlink"/>
                <w:noProof/>
              </w:rPr>
              <w:t>Projektorganisation und Projektkommunikation</w:t>
            </w:r>
            <w:r w:rsidR="003665E5">
              <w:rPr>
                <w:noProof/>
                <w:webHidden/>
              </w:rPr>
              <w:tab/>
            </w:r>
            <w:r w:rsidR="003665E5">
              <w:rPr>
                <w:noProof/>
                <w:webHidden/>
              </w:rPr>
              <w:fldChar w:fldCharType="begin"/>
            </w:r>
            <w:r w:rsidR="003665E5">
              <w:rPr>
                <w:noProof/>
                <w:webHidden/>
              </w:rPr>
              <w:instrText xml:space="preserve"> PAGEREF _Toc12609233 \h </w:instrText>
            </w:r>
            <w:r w:rsidR="003665E5">
              <w:rPr>
                <w:noProof/>
                <w:webHidden/>
              </w:rPr>
            </w:r>
            <w:r w:rsidR="003665E5">
              <w:rPr>
                <w:noProof/>
                <w:webHidden/>
              </w:rPr>
              <w:fldChar w:fldCharType="separate"/>
            </w:r>
            <w:r w:rsidR="002921F9">
              <w:rPr>
                <w:noProof/>
                <w:webHidden/>
              </w:rPr>
              <w:t>8</w:t>
            </w:r>
            <w:r w:rsidR="003665E5">
              <w:rPr>
                <w:noProof/>
                <w:webHidden/>
              </w:rPr>
              <w:fldChar w:fldCharType="end"/>
            </w:r>
          </w:hyperlink>
        </w:p>
        <w:p w14:paraId="25ACAC61" w14:textId="74C70CB4" w:rsidR="003665E5" w:rsidRDefault="003C680A">
          <w:pPr>
            <w:pStyle w:val="Verzeichnis2"/>
            <w:rPr>
              <w:rFonts w:eastAsiaTheme="minorEastAsia" w:cstheme="minorBidi"/>
              <w:noProof/>
              <w:sz w:val="22"/>
              <w:szCs w:val="22"/>
              <w:lang w:eastAsia="de-CH"/>
            </w:rPr>
          </w:pPr>
          <w:hyperlink w:anchor="_Toc12609234" w:history="1">
            <w:r w:rsidR="003665E5" w:rsidRPr="004C61C0">
              <w:rPr>
                <w:rStyle w:val="Hyperlink"/>
                <w:noProof/>
              </w:rPr>
              <w:t>6.1</w:t>
            </w:r>
            <w:r w:rsidR="003665E5">
              <w:rPr>
                <w:rFonts w:eastAsiaTheme="minorEastAsia" w:cstheme="minorBidi"/>
                <w:noProof/>
                <w:sz w:val="22"/>
                <w:szCs w:val="22"/>
                <w:lang w:eastAsia="de-CH"/>
              </w:rPr>
              <w:tab/>
            </w:r>
            <w:r w:rsidR="003665E5" w:rsidRPr="004C61C0">
              <w:rPr>
                <w:rStyle w:val="Hyperlink"/>
                <w:noProof/>
              </w:rPr>
              <w:t>Projektorganisation</w:t>
            </w:r>
            <w:r w:rsidR="003665E5">
              <w:rPr>
                <w:noProof/>
                <w:webHidden/>
              </w:rPr>
              <w:tab/>
            </w:r>
            <w:r w:rsidR="003665E5">
              <w:rPr>
                <w:noProof/>
                <w:webHidden/>
              </w:rPr>
              <w:fldChar w:fldCharType="begin"/>
            </w:r>
            <w:r w:rsidR="003665E5">
              <w:rPr>
                <w:noProof/>
                <w:webHidden/>
              </w:rPr>
              <w:instrText xml:space="preserve"> PAGEREF _Toc12609234 \h </w:instrText>
            </w:r>
            <w:r w:rsidR="003665E5">
              <w:rPr>
                <w:noProof/>
                <w:webHidden/>
              </w:rPr>
            </w:r>
            <w:r w:rsidR="003665E5">
              <w:rPr>
                <w:noProof/>
                <w:webHidden/>
              </w:rPr>
              <w:fldChar w:fldCharType="separate"/>
            </w:r>
            <w:r w:rsidR="002921F9">
              <w:rPr>
                <w:noProof/>
                <w:webHidden/>
              </w:rPr>
              <w:t>8</w:t>
            </w:r>
            <w:r w:rsidR="003665E5">
              <w:rPr>
                <w:noProof/>
                <w:webHidden/>
              </w:rPr>
              <w:fldChar w:fldCharType="end"/>
            </w:r>
          </w:hyperlink>
        </w:p>
        <w:p w14:paraId="6C5DD230" w14:textId="7F08A271" w:rsidR="003665E5" w:rsidRDefault="003C680A">
          <w:pPr>
            <w:pStyle w:val="Verzeichnis2"/>
            <w:rPr>
              <w:rFonts w:eastAsiaTheme="minorEastAsia" w:cstheme="minorBidi"/>
              <w:noProof/>
              <w:sz w:val="22"/>
              <w:szCs w:val="22"/>
              <w:lang w:eastAsia="de-CH"/>
            </w:rPr>
          </w:pPr>
          <w:hyperlink w:anchor="_Toc12609235" w:history="1">
            <w:r w:rsidR="003665E5" w:rsidRPr="004C61C0">
              <w:rPr>
                <w:rStyle w:val="Hyperlink"/>
                <w:noProof/>
              </w:rPr>
              <w:t>6.2</w:t>
            </w:r>
            <w:r w:rsidR="003665E5">
              <w:rPr>
                <w:rFonts w:eastAsiaTheme="minorEastAsia" w:cstheme="minorBidi"/>
                <w:noProof/>
                <w:sz w:val="22"/>
                <w:szCs w:val="22"/>
                <w:lang w:eastAsia="de-CH"/>
              </w:rPr>
              <w:tab/>
            </w:r>
            <w:r w:rsidR="003665E5" w:rsidRPr="004C61C0">
              <w:rPr>
                <w:rStyle w:val="Hyperlink"/>
                <w:noProof/>
              </w:rPr>
              <w:t>Projektkommunikation</w:t>
            </w:r>
            <w:r w:rsidR="003665E5">
              <w:rPr>
                <w:noProof/>
                <w:webHidden/>
              </w:rPr>
              <w:tab/>
            </w:r>
            <w:r w:rsidR="003665E5">
              <w:rPr>
                <w:noProof/>
                <w:webHidden/>
              </w:rPr>
              <w:fldChar w:fldCharType="begin"/>
            </w:r>
            <w:r w:rsidR="003665E5">
              <w:rPr>
                <w:noProof/>
                <w:webHidden/>
              </w:rPr>
              <w:instrText xml:space="preserve"> PAGEREF _Toc12609235 \h </w:instrText>
            </w:r>
            <w:r w:rsidR="003665E5">
              <w:rPr>
                <w:noProof/>
                <w:webHidden/>
              </w:rPr>
            </w:r>
            <w:r w:rsidR="003665E5">
              <w:rPr>
                <w:noProof/>
                <w:webHidden/>
              </w:rPr>
              <w:fldChar w:fldCharType="separate"/>
            </w:r>
            <w:r w:rsidR="002921F9">
              <w:rPr>
                <w:noProof/>
                <w:webHidden/>
              </w:rPr>
              <w:t>8</w:t>
            </w:r>
            <w:r w:rsidR="003665E5">
              <w:rPr>
                <w:noProof/>
                <w:webHidden/>
              </w:rPr>
              <w:fldChar w:fldCharType="end"/>
            </w:r>
          </w:hyperlink>
        </w:p>
        <w:p w14:paraId="66556A2E" w14:textId="63BD1E52" w:rsidR="003665E5" w:rsidRDefault="003C680A">
          <w:pPr>
            <w:pStyle w:val="Verzeichnis2"/>
            <w:rPr>
              <w:rFonts w:eastAsiaTheme="minorEastAsia" w:cstheme="minorBidi"/>
              <w:noProof/>
              <w:sz w:val="22"/>
              <w:szCs w:val="22"/>
              <w:lang w:eastAsia="de-CH"/>
            </w:rPr>
          </w:pPr>
          <w:hyperlink w:anchor="_Toc12609236" w:history="1">
            <w:r w:rsidR="003665E5" w:rsidRPr="004C61C0">
              <w:rPr>
                <w:rStyle w:val="Hyperlink"/>
                <w:noProof/>
              </w:rPr>
              <w:t>6.3</w:t>
            </w:r>
            <w:r w:rsidR="003665E5">
              <w:rPr>
                <w:rFonts w:eastAsiaTheme="minorEastAsia" w:cstheme="minorBidi"/>
                <w:noProof/>
                <w:sz w:val="22"/>
                <w:szCs w:val="22"/>
                <w:lang w:eastAsia="de-CH"/>
              </w:rPr>
              <w:tab/>
            </w:r>
            <w:r w:rsidR="003665E5" w:rsidRPr="004C61C0">
              <w:rPr>
                <w:rStyle w:val="Hyperlink"/>
                <w:noProof/>
              </w:rPr>
              <w:t>Dokumentenmanagement</w:t>
            </w:r>
            <w:r w:rsidR="003665E5">
              <w:rPr>
                <w:noProof/>
                <w:webHidden/>
              </w:rPr>
              <w:tab/>
            </w:r>
            <w:r w:rsidR="003665E5">
              <w:rPr>
                <w:noProof/>
                <w:webHidden/>
              </w:rPr>
              <w:fldChar w:fldCharType="begin"/>
            </w:r>
            <w:r w:rsidR="003665E5">
              <w:rPr>
                <w:noProof/>
                <w:webHidden/>
              </w:rPr>
              <w:instrText xml:space="preserve"> PAGEREF _Toc12609236 \h </w:instrText>
            </w:r>
            <w:r w:rsidR="003665E5">
              <w:rPr>
                <w:noProof/>
                <w:webHidden/>
              </w:rPr>
            </w:r>
            <w:r w:rsidR="003665E5">
              <w:rPr>
                <w:noProof/>
                <w:webHidden/>
              </w:rPr>
              <w:fldChar w:fldCharType="separate"/>
            </w:r>
            <w:r w:rsidR="002921F9">
              <w:rPr>
                <w:noProof/>
                <w:webHidden/>
              </w:rPr>
              <w:t>8</w:t>
            </w:r>
            <w:r w:rsidR="003665E5">
              <w:rPr>
                <w:noProof/>
                <w:webHidden/>
              </w:rPr>
              <w:fldChar w:fldCharType="end"/>
            </w:r>
          </w:hyperlink>
        </w:p>
        <w:p w14:paraId="75D75288" w14:textId="7F015852" w:rsidR="003665E5" w:rsidRDefault="003C680A">
          <w:pPr>
            <w:pStyle w:val="Verzeichnis1"/>
            <w:rPr>
              <w:rFonts w:eastAsiaTheme="minorEastAsia" w:cstheme="minorBidi"/>
              <w:b w:val="0"/>
              <w:noProof/>
              <w:sz w:val="22"/>
              <w:szCs w:val="22"/>
              <w:lang w:eastAsia="de-CH"/>
            </w:rPr>
          </w:pPr>
          <w:hyperlink w:anchor="_Toc12609237" w:history="1">
            <w:r w:rsidR="003665E5" w:rsidRPr="004C61C0">
              <w:rPr>
                <w:rStyle w:val="Hyperlink"/>
                <w:noProof/>
              </w:rPr>
              <w:t>7</w:t>
            </w:r>
            <w:r w:rsidR="003665E5">
              <w:rPr>
                <w:rFonts w:eastAsiaTheme="minorEastAsia" w:cstheme="minorBidi"/>
                <w:b w:val="0"/>
                <w:noProof/>
                <w:sz w:val="22"/>
                <w:szCs w:val="22"/>
                <w:lang w:eastAsia="de-CH"/>
              </w:rPr>
              <w:tab/>
            </w:r>
            <w:r w:rsidR="003665E5" w:rsidRPr="004C61C0">
              <w:rPr>
                <w:rStyle w:val="Hyperlink"/>
                <w:noProof/>
              </w:rPr>
              <w:t>Ressourcenbedarf</w:t>
            </w:r>
            <w:r w:rsidR="003665E5">
              <w:rPr>
                <w:noProof/>
                <w:webHidden/>
              </w:rPr>
              <w:tab/>
            </w:r>
            <w:r w:rsidR="003665E5">
              <w:rPr>
                <w:noProof/>
                <w:webHidden/>
              </w:rPr>
              <w:fldChar w:fldCharType="begin"/>
            </w:r>
            <w:r w:rsidR="003665E5">
              <w:rPr>
                <w:noProof/>
                <w:webHidden/>
              </w:rPr>
              <w:instrText xml:space="preserve"> PAGEREF _Toc12609237 \h </w:instrText>
            </w:r>
            <w:r w:rsidR="003665E5">
              <w:rPr>
                <w:noProof/>
                <w:webHidden/>
              </w:rPr>
            </w:r>
            <w:r w:rsidR="003665E5">
              <w:rPr>
                <w:noProof/>
                <w:webHidden/>
              </w:rPr>
              <w:fldChar w:fldCharType="separate"/>
            </w:r>
            <w:r w:rsidR="002921F9">
              <w:rPr>
                <w:noProof/>
                <w:webHidden/>
              </w:rPr>
              <w:t>9</w:t>
            </w:r>
            <w:r w:rsidR="003665E5">
              <w:rPr>
                <w:noProof/>
                <w:webHidden/>
              </w:rPr>
              <w:fldChar w:fldCharType="end"/>
            </w:r>
          </w:hyperlink>
        </w:p>
        <w:p w14:paraId="608613DB" w14:textId="11FC61EC" w:rsidR="003665E5" w:rsidRDefault="003C680A">
          <w:pPr>
            <w:pStyle w:val="Verzeichnis2"/>
            <w:rPr>
              <w:rFonts w:eastAsiaTheme="minorEastAsia" w:cstheme="minorBidi"/>
              <w:noProof/>
              <w:sz w:val="22"/>
              <w:szCs w:val="22"/>
              <w:lang w:eastAsia="de-CH"/>
            </w:rPr>
          </w:pPr>
          <w:hyperlink w:anchor="_Toc12609238" w:history="1">
            <w:r w:rsidR="003665E5" w:rsidRPr="004C61C0">
              <w:rPr>
                <w:rStyle w:val="Hyperlink"/>
                <w:noProof/>
              </w:rPr>
              <w:t>7.1</w:t>
            </w:r>
            <w:r w:rsidR="003665E5">
              <w:rPr>
                <w:rFonts w:eastAsiaTheme="minorEastAsia" w:cstheme="minorBidi"/>
                <w:noProof/>
                <w:sz w:val="22"/>
                <w:szCs w:val="22"/>
                <w:lang w:eastAsia="de-CH"/>
              </w:rPr>
              <w:tab/>
            </w:r>
            <w:r w:rsidR="003665E5" w:rsidRPr="004C61C0">
              <w:rPr>
                <w:rStyle w:val="Hyperlink"/>
                <w:noProof/>
              </w:rPr>
              <w:t>Personelle Ressourcen</w:t>
            </w:r>
            <w:r w:rsidR="003665E5">
              <w:rPr>
                <w:noProof/>
                <w:webHidden/>
              </w:rPr>
              <w:tab/>
            </w:r>
            <w:r w:rsidR="003665E5">
              <w:rPr>
                <w:noProof/>
                <w:webHidden/>
              </w:rPr>
              <w:fldChar w:fldCharType="begin"/>
            </w:r>
            <w:r w:rsidR="003665E5">
              <w:rPr>
                <w:noProof/>
                <w:webHidden/>
              </w:rPr>
              <w:instrText xml:space="preserve"> PAGEREF _Toc12609238 \h </w:instrText>
            </w:r>
            <w:r w:rsidR="003665E5">
              <w:rPr>
                <w:noProof/>
                <w:webHidden/>
              </w:rPr>
            </w:r>
            <w:r w:rsidR="003665E5">
              <w:rPr>
                <w:noProof/>
                <w:webHidden/>
              </w:rPr>
              <w:fldChar w:fldCharType="separate"/>
            </w:r>
            <w:r w:rsidR="002921F9">
              <w:rPr>
                <w:noProof/>
                <w:webHidden/>
              </w:rPr>
              <w:t>9</w:t>
            </w:r>
            <w:r w:rsidR="003665E5">
              <w:rPr>
                <w:noProof/>
                <w:webHidden/>
              </w:rPr>
              <w:fldChar w:fldCharType="end"/>
            </w:r>
          </w:hyperlink>
        </w:p>
        <w:p w14:paraId="12B49A7E" w14:textId="727CA0C4" w:rsidR="003665E5" w:rsidRDefault="003C680A">
          <w:pPr>
            <w:pStyle w:val="Verzeichnis2"/>
            <w:rPr>
              <w:rFonts w:eastAsiaTheme="minorEastAsia" w:cstheme="minorBidi"/>
              <w:noProof/>
              <w:sz w:val="22"/>
              <w:szCs w:val="22"/>
              <w:lang w:eastAsia="de-CH"/>
            </w:rPr>
          </w:pPr>
          <w:hyperlink w:anchor="_Toc12609239" w:history="1">
            <w:r w:rsidR="003665E5" w:rsidRPr="004C61C0">
              <w:rPr>
                <w:rStyle w:val="Hyperlink"/>
                <w:noProof/>
                <w:lang w:eastAsia="de-CH"/>
              </w:rPr>
              <w:t>7.2</w:t>
            </w:r>
            <w:r w:rsidR="003665E5">
              <w:rPr>
                <w:rFonts w:eastAsiaTheme="minorEastAsia" w:cstheme="minorBidi"/>
                <w:noProof/>
                <w:sz w:val="22"/>
                <w:szCs w:val="22"/>
                <w:lang w:eastAsia="de-CH"/>
              </w:rPr>
              <w:tab/>
            </w:r>
            <w:r w:rsidR="003665E5" w:rsidRPr="004C61C0">
              <w:rPr>
                <w:rStyle w:val="Hyperlink"/>
                <w:noProof/>
                <w:lang w:eastAsia="de-CH"/>
              </w:rPr>
              <w:t>Sachmittel</w:t>
            </w:r>
            <w:r w:rsidR="003665E5">
              <w:rPr>
                <w:noProof/>
                <w:webHidden/>
              </w:rPr>
              <w:tab/>
            </w:r>
            <w:r w:rsidR="003665E5">
              <w:rPr>
                <w:noProof/>
                <w:webHidden/>
              </w:rPr>
              <w:fldChar w:fldCharType="begin"/>
            </w:r>
            <w:r w:rsidR="003665E5">
              <w:rPr>
                <w:noProof/>
                <w:webHidden/>
              </w:rPr>
              <w:instrText xml:space="preserve"> PAGEREF _Toc12609239 \h </w:instrText>
            </w:r>
            <w:r w:rsidR="003665E5">
              <w:rPr>
                <w:noProof/>
                <w:webHidden/>
              </w:rPr>
            </w:r>
            <w:r w:rsidR="003665E5">
              <w:rPr>
                <w:noProof/>
                <w:webHidden/>
              </w:rPr>
              <w:fldChar w:fldCharType="separate"/>
            </w:r>
            <w:r w:rsidR="002921F9">
              <w:rPr>
                <w:noProof/>
                <w:webHidden/>
              </w:rPr>
              <w:t>9</w:t>
            </w:r>
            <w:r w:rsidR="003665E5">
              <w:rPr>
                <w:noProof/>
                <w:webHidden/>
              </w:rPr>
              <w:fldChar w:fldCharType="end"/>
            </w:r>
          </w:hyperlink>
        </w:p>
        <w:p w14:paraId="359796C3" w14:textId="077DE296" w:rsidR="003665E5" w:rsidRDefault="003C680A">
          <w:pPr>
            <w:pStyle w:val="Verzeichnis2"/>
            <w:rPr>
              <w:rFonts w:eastAsiaTheme="minorEastAsia" w:cstheme="minorBidi"/>
              <w:noProof/>
              <w:sz w:val="22"/>
              <w:szCs w:val="22"/>
              <w:lang w:eastAsia="de-CH"/>
            </w:rPr>
          </w:pPr>
          <w:hyperlink w:anchor="_Toc12609240" w:history="1">
            <w:r w:rsidR="003665E5" w:rsidRPr="004C61C0">
              <w:rPr>
                <w:rStyle w:val="Hyperlink"/>
                <w:noProof/>
                <w:lang w:eastAsia="de-CH"/>
              </w:rPr>
              <w:t>7.3</w:t>
            </w:r>
            <w:r w:rsidR="003665E5">
              <w:rPr>
                <w:rFonts w:eastAsiaTheme="minorEastAsia" w:cstheme="minorBidi"/>
                <w:noProof/>
                <w:sz w:val="22"/>
                <w:szCs w:val="22"/>
                <w:lang w:eastAsia="de-CH"/>
              </w:rPr>
              <w:tab/>
            </w:r>
            <w:r w:rsidR="003665E5" w:rsidRPr="004C61C0">
              <w:rPr>
                <w:rStyle w:val="Hyperlink"/>
                <w:noProof/>
                <w:lang w:eastAsia="de-CH"/>
              </w:rPr>
              <w:t>Kosten</w:t>
            </w:r>
            <w:r w:rsidR="003665E5">
              <w:rPr>
                <w:noProof/>
                <w:webHidden/>
              </w:rPr>
              <w:tab/>
            </w:r>
            <w:r w:rsidR="003665E5">
              <w:rPr>
                <w:noProof/>
                <w:webHidden/>
              </w:rPr>
              <w:fldChar w:fldCharType="begin"/>
            </w:r>
            <w:r w:rsidR="003665E5">
              <w:rPr>
                <w:noProof/>
                <w:webHidden/>
              </w:rPr>
              <w:instrText xml:space="preserve"> PAGEREF _Toc12609240 \h </w:instrText>
            </w:r>
            <w:r w:rsidR="003665E5">
              <w:rPr>
                <w:noProof/>
                <w:webHidden/>
              </w:rPr>
            </w:r>
            <w:r w:rsidR="003665E5">
              <w:rPr>
                <w:noProof/>
                <w:webHidden/>
              </w:rPr>
              <w:fldChar w:fldCharType="separate"/>
            </w:r>
            <w:r w:rsidR="002921F9">
              <w:rPr>
                <w:noProof/>
                <w:webHidden/>
              </w:rPr>
              <w:t>9</w:t>
            </w:r>
            <w:r w:rsidR="003665E5">
              <w:rPr>
                <w:noProof/>
                <w:webHidden/>
              </w:rPr>
              <w:fldChar w:fldCharType="end"/>
            </w:r>
          </w:hyperlink>
        </w:p>
        <w:p w14:paraId="137F7928" w14:textId="77777777" w:rsidR="005106FD" w:rsidRDefault="005106FD">
          <w:r>
            <w:rPr>
              <w:b/>
              <w:bCs/>
              <w:lang w:val="de-DE"/>
            </w:rPr>
            <w:fldChar w:fldCharType="end"/>
          </w:r>
        </w:p>
      </w:sdtContent>
    </w:sdt>
    <w:p w14:paraId="1C579D7E" w14:textId="77777777" w:rsidR="00D97107" w:rsidRDefault="005106FD" w:rsidP="00B377E5">
      <w:r>
        <w:br w:type="page"/>
      </w:r>
      <w:bookmarkStart w:id="0" w:name="_Toc346712883"/>
    </w:p>
    <w:p w14:paraId="6841B9D2" w14:textId="77777777" w:rsidR="00D97107" w:rsidRDefault="00D97107" w:rsidP="00D97107">
      <w:pPr>
        <w:pStyle w:val="berschrift1"/>
      </w:pPr>
      <w:bookmarkStart w:id="1" w:name="_Toc12609223"/>
      <w:r>
        <w:lastRenderedPageBreak/>
        <w:t>Ausgangslage</w:t>
      </w:r>
      <w:bookmarkEnd w:id="1"/>
    </w:p>
    <w:p w14:paraId="3C829F55" w14:textId="77777777" w:rsidR="00626788" w:rsidRDefault="00B377E5" w:rsidP="00626788">
      <w:pPr>
        <w:pStyle w:val="berschrift2"/>
      </w:pPr>
      <w:bookmarkStart w:id="2" w:name="_Toc12609224"/>
      <w:r>
        <w:t>A</w:t>
      </w:r>
      <w:r w:rsidR="00625002">
        <w:t>ufgabenstellung</w:t>
      </w:r>
      <w:bookmarkEnd w:id="2"/>
    </w:p>
    <w:p w14:paraId="7A2744E2" w14:textId="77777777" w:rsidR="00625002" w:rsidRPr="00625002" w:rsidRDefault="00625002" w:rsidP="00625002">
      <w:pPr>
        <w:pStyle w:val="Listenabsatz"/>
        <w:numPr>
          <w:ilvl w:val="0"/>
          <w:numId w:val="20"/>
        </w:numPr>
        <w:ind w:hanging="357"/>
        <w:rPr>
          <w:color w:val="0070C0"/>
        </w:rPr>
      </w:pPr>
      <w:bookmarkStart w:id="3" w:name="_Hlk9429001"/>
      <w:r w:rsidRPr="00625002">
        <w:rPr>
          <w:color w:val="0070C0"/>
        </w:rPr>
        <w:t>Beschreibung der Aufgabenstellung</w:t>
      </w:r>
    </w:p>
    <w:p w14:paraId="4F8A9D78" w14:textId="77777777" w:rsidR="00625002" w:rsidRPr="00625002" w:rsidRDefault="00625002" w:rsidP="00625002">
      <w:pPr>
        <w:pStyle w:val="Listenabsatz"/>
        <w:numPr>
          <w:ilvl w:val="0"/>
          <w:numId w:val="20"/>
        </w:numPr>
        <w:ind w:hanging="357"/>
        <w:rPr>
          <w:color w:val="0070C0"/>
        </w:rPr>
      </w:pPr>
      <w:r w:rsidRPr="00625002">
        <w:rPr>
          <w:color w:val="0070C0"/>
        </w:rPr>
        <w:t>Beschreibung der Grundlage des Auftrags</w:t>
      </w:r>
      <w:r>
        <w:rPr>
          <w:color w:val="0070C0"/>
        </w:rPr>
        <w:t xml:space="preserve"> </w:t>
      </w:r>
      <w:r w:rsidRPr="00625002">
        <w:rPr>
          <w:color w:val="0070C0"/>
        </w:rPr>
        <w:t>/ der allgemeinen Ausgangssituation</w:t>
      </w:r>
      <w:r>
        <w:rPr>
          <w:color w:val="0070C0"/>
        </w:rPr>
        <w:t xml:space="preserve"> </w:t>
      </w:r>
      <w:r w:rsidRPr="00625002">
        <w:rPr>
          <w:color w:val="0070C0"/>
        </w:rPr>
        <w:t>/ Problematik</w:t>
      </w:r>
      <w:r>
        <w:rPr>
          <w:color w:val="0070C0"/>
        </w:rPr>
        <w:t xml:space="preserve"> </w:t>
      </w:r>
      <w:r w:rsidRPr="00625002">
        <w:rPr>
          <w:color w:val="0070C0"/>
        </w:rPr>
        <w:t>/ Aufgabenstellung</w:t>
      </w:r>
    </w:p>
    <w:p w14:paraId="13C7D8BE" w14:textId="77777777" w:rsidR="004B5AEB" w:rsidRPr="004B5AEB" w:rsidRDefault="00625002" w:rsidP="004B5AEB">
      <w:pPr>
        <w:pStyle w:val="Listenabsatz"/>
        <w:numPr>
          <w:ilvl w:val="0"/>
          <w:numId w:val="20"/>
        </w:numPr>
        <w:ind w:hanging="357"/>
        <w:rPr>
          <w:color w:val="0070C0"/>
        </w:rPr>
      </w:pPr>
      <w:r w:rsidRPr="00625002">
        <w:rPr>
          <w:color w:val="0070C0"/>
        </w:rPr>
        <w:t>Hinweis auf Projektanstoss</w:t>
      </w:r>
      <w:r>
        <w:rPr>
          <w:color w:val="0070C0"/>
        </w:rPr>
        <w:t xml:space="preserve"> </w:t>
      </w:r>
      <w:r w:rsidRPr="00625002">
        <w:rPr>
          <w:color w:val="0070C0"/>
        </w:rPr>
        <w:t>/ Beweggrund</w:t>
      </w:r>
      <w:r>
        <w:rPr>
          <w:color w:val="0070C0"/>
        </w:rPr>
        <w:t xml:space="preserve"> </w:t>
      </w:r>
      <w:r w:rsidRPr="00625002">
        <w:rPr>
          <w:color w:val="0070C0"/>
        </w:rPr>
        <w:t>/ Hintergrund</w:t>
      </w:r>
    </w:p>
    <w:p w14:paraId="74D2A3D2" w14:textId="77777777" w:rsidR="00B377E5" w:rsidRDefault="00B377E5" w:rsidP="00625002">
      <w:pPr>
        <w:pStyle w:val="berschrift2"/>
      </w:pPr>
      <w:bookmarkStart w:id="4" w:name="_Toc12609225"/>
      <w:bookmarkEnd w:id="3"/>
      <w:r>
        <w:t>Erfassung und Abgrenzung de</w:t>
      </w:r>
      <w:r w:rsidR="00625002">
        <w:t>s</w:t>
      </w:r>
      <w:r>
        <w:t xml:space="preserve"> </w:t>
      </w:r>
      <w:r w:rsidR="00625002" w:rsidRPr="00625002">
        <w:t>Gestaltungsbereichs</w:t>
      </w:r>
      <w:bookmarkEnd w:id="4"/>
    </w:p>
    <w:p w14:paraId="4FE3B556" w14:textId="756F5FB8" w:rsidR="00625002" w:rsidRPr="00625002" w:rsidRDefault="00625002" w:rsidP="00625002">
      <w:pPr>
        <w:pStyle w:val="Listenabsatz"/>
        <w:numPr>
          <w:ilvl w:val="0"/>
          <w:numId w:val="20"/>
        </w:numPr>
        <w:rPr>
          <w:color w:val="0070C0"/>
        </w:rPr>
      </w:pPr>
      <w:r w:rsidRPr="00625002">
        <w:rPr>
          <w:color w:val="0070C0"/>
        </w:rPr>
        <w:t>Beschreibung des Gestaltungsbereichs und Gestaltungsinhalts (</w:t>
      </w:r>
      <w:r w:rsidR="00487CCF">
        <w:rPr>
          <w:color w:val="0070C0"/>
        </w:rPr>
        <w:t>Erfas</w:t>
      </w:r>
      <w:r w:rsidR="00984EC7">
        <w:rPr>
          <w:color w:val="0070C0"/>
        </w:rPr>
        <w:t>s</w:t>
      </w:r>
      <w:r w:rsidR="00487CCF">
        <w:rPr>
          <w:color w:val="0070C0"/>
        </w:rPr>
        <w:t xml:space="preserve">ung des Systems «Projekt </w:t>
      </w:r>
      <w:proofErr w:type="spellStart"/>
      <w:r w:rsidR="00487CCF">
        <w:rPr>
          <w:color w:val="0070C0"/>
        </w:rPr>
        <w:t>AüP</w:t>
      </w:r>
      <w:proofErr w:type="spellEnd"/>
      <w:r w:rsidR="00487CCF">
        <w:rPr>
          <w:color w:val="0070C0"/>
        </w:rPr>
        <w:t>»</w:t>
      </w:r>
      <w:r w:rsidRPr="00625002">
        <w:rPr>
          <w:color w:val="0070C0"/>
        </w:rPr>
        <w:t>)</w:t>
      </w:r>
    </w:p>
    <w:p w14:paraId="6DB07C6E" w14:textId="2B787E3A" w:rsidR="00625002" w:rsidRPr="00625002" w:rsidRDefault="00625002" w:rsidP="00625002">
      <w:pPr>
        <w:pStyle w:val="Listenabsatz"/>
        <w:numPr>
          <w:ilvl w:val="0"/>
          <w:numId w:val="20"/>
        </w:numPr>
        <w:rPr>
          <w:color w:val="0070C0"/>
        </w:rPr>
      </w:pPr>
      <w:r w:rsidRPr="00625002">
        <w:rPr>
          <w:color w:val="0070C0"/>
        </w:rPr>
        <w:t>Beschreibung des Projektumfelds (Systemumfeld</w:t>
      </w:r>
      <w:r w:rsidR="008454E8">
        <w:rPr>
          <w:color w:val="0070C0"/>
        </w:rPr>
        <w:t xml:space="preserve"> </w:t>
      </w:r>
      <w:r w:rsidR="008454E8" w:rsidRPr="008454E8">
        <w:rPr>
          <w:color w:val="0070C0"/>
        </w:rPr>
        <w:sym w:font="Wingdings" w:char="F0E0"/>
      </w:r>
      <w:r w:rsidR="008454E8">
        <w:rPr>
          <w:color w:val="0070C0"/>
        </w:rPr>
        <w:t xml:space="preserve"> Stakeholder und Einflussgrössen</w:t>
      </w:r>
      <w:r w:rsidRPr="00625002">
        <w:rPr>
          <w:color w:val="0070C0"/>
        </w:rPr>
        <w:t>)</w:t>
      </w:r>
    </w:p>
    <w:p w14:paraId="26A28026" w14:textId="77777777" w:rsidR="00625002" w:rsidRPr="00625002" w:rsidRDefault="00625002" w:rsidP="00625002">
      <w:pPr>
        <w:pStyle w:val="Listenabsatz"/>
        <w:numPr>
          <w:ilvl w:val="0"/>
          <w:numId w:val="20"/>
        </w:numPr>
        <w:rPr>
          <w:color w:val="0070C0"/>
        </w:rPr>
      </w:pPr>
      <w:r w:rsidRPr="00625002">
        <w:rPr>
          <w:color w:val="0070C0"/>
        </w:rPr>
        <w:t>TIPP: Anwendung des Systemdenkens</w:t>
      </w:r>
    </w:p>
    <w:p w14:paraId="431AF2C5" w14:textId="77777777" w:rsidR="00B377E5" w:rsidRDefault="00B377E5" w:rsidP="00B377E5">
      <w:pPr>
        <w:pStyle w:val="berschrift2"/>
      </w:pPr>
      <w:bookmarkStart w:id="5" w:name="_Toc12609226"/>
      <w:r>
        <w:t>Erfassung und Beschreibung der Einflussgrössen</w:t>
      </w:r>
      <w:bookmarkEnd w:id="5"/>
    </w:p>
    <w:p w14:paraId="7BE0358C" w14:textId="77777777" w:rsidR="004B5AEB" w:rsidRPr="004B5AEB" w:rsidRDefault="004B5AEB" w:rsidP="004B5AEB">
      <w:pPr>
        <w:pStyle w:val="Listenabsatz"/>
        <w:numPr>
          <w:ilvl w:val="0"/>
          <w:numId w:val="20"/>
        </w:numPr>
        <w:rPr>
          <w:color w:val="0070C0"/>
        </w:rPr>
      </w:pPr>
      <w:r w:rsidRPr="004B5AEB">
        <w:rPr>
          <w:color w:val="0070C0"/>
        </w:rPr>
        <w:t>Interne und externe Restriktionen</w:t>
      </w:r>
    </w:p>
    <w:p w14:paraId="63732EB9" w14:textId="77777777" w:rsidR="00862D01" w:rsidRPr="004B5AEB" w:rsidRDefault="004B5AEB" w:rsidP="00862D01">
      <w:pPr>
        <w:pStyle w:val="Listenabsatz"/>
        <w:numPr>
          <w:ilvl w:val="0"/>
          <w:numId w:val="20"/>
        </w:numPr>
        <w:rPr>
          <w:color w:val="0070C0"/>
        </w:rPr>
      </w:pPr>
      <w:r w:rsidRPr="004B5AEB">
        <w:rPr>
          <w:color w:val="0070C0"/>
        </w:rPr>
        <w:t>Interne und externe Rahmenbedingungen</w:t>
      </w:r>
    </w:p>
    <w:p w14:paraId="54D45A94" w14:textId="77777777" w:rsidR="00B377E5" w:rsidRPr="00B377E5" w:rsidRDefault="00B377E5" w:rsidP="00B377E5"/>
    <w:p w14:paraId="71A3C4C4" w14:textId="77777777" w:rsidR="00D97107" w:rsidRDefault="00D97107" w:rsidP="00B377E5">
      <w:pPr>
        <w:pStyle w:val="berschrift2"/>
      </w:pPr>
      <w:r>
        <w:br w:type="page"/>
      </w:r>
    </w:p>
    <w:p w14:paraId="32C08DB6" w14:textId="77777777" w:rsidR="00D97107" w:rsidRDefault="00862D01" w:rsidP="00D97107">
      <w:pPr>
        <w:pStyle w:val="berschrift1"/>
      </w:pPr>
      <w:bookmarkStart w:id="6" w:name="_Toc12609227"/>
      <w:r>
        <w:lastRenderedPageBreak/>
        <w:t>Zielsetzungen</w:t>
      </w:r>
      <w:bookmarkEnd w:id="6"/>
    </w:p>
    <w:p w14:paraId="2009585C" w14:textId="77777777" w:rsidR="00862D01" w:rsidRDefault="00862D01" w:rsidP="00862D01">
      <w:pPr>
        <w:pStyle w:val="berschrift2"/>
      </w:pPr>
      <w:bookmarkStart w:id="7" w:name="_Toc12609228"/>
      <w:r>
        <w:t>Gesamtziel</w:t>
      </w:r>
      <w:bookmarkEnd w:id="7"/>
    </w:p>
    <w:p w14:paraId="218F81B6" w14:textId="764C3589" w:rsidR="004B5AEB" w:rsidRPr="004B5AEB" w:rsidRDefault="004B5AEB" w:rsidP="004B5AEB">
      <w:pPr>
        <w:pStyle w:val="Listenabsatz"/>
        <w:numPr>
          <w:ilvl w:val="0"/>
          <w:numId w:val="20"/>
        </w:numPr>
        <w:rPr>
          <w:color w:val="0070C0"/>
        </w:rPr>
      </w:pPr>
      <w:r w:rsidRPr="004B5AEB">
        <w:rPr>
          <w:color w:val="0070C0"/>
        </w:rPr>
        <w:t>Beschreibung der Gesamtzielsetzung des Projekts</w:t>
      </w:r>
      <w:r w:rsidR="00C54392">
        <w:rPr>
          <w:color w:val="0070C0"/>
        </w:rPr>
        <w:t xml:space="preserve"> in 2-3 Sätzen</w:t>
      </w:r>
    </w:p>
    <w:p w14:paraId="196FF71D" w14:textId="77777777" w:rsidR="004B5AEB" w:rsidRPr="004B5AEB" w:rsidRDefault="004B5AEB" w:rsidP="004B5AEB">
      <w:pPr>
        <w:pStyle w:val="Listenabsatz"/>
        <w:numPr>
          <w:ilvl w:val="0"/>
          <w:numId w:val="20"/>
        </w:numPr>
        <w:rPr>
          <w:color w:val="0070C0"/>
        </w:rPr>
      </w:pPr>
      <w:r w:rsidRPr="004B5AEB">
        <w:rPr>
          <w:color w:val="0070C0"/>
        </w:rPr>
        <w:t>TIPP: folgende Prozessfragen können bei der Definition der Gesamtzielsetzung unterstützend wirken:</w:t>
      </w:r>
    </w:p>
    <w:p w14:paraId="7767DEC3" w14:textId="77777777" w:rsidR="004B5AEB" w:rsidRPr="004B5AEB" w:rsidRDefault="004B5AEB" w:rsidP="004B5AEB">
      <w:pPr>
        <w:pStyle w:val="Listenabsatz"/>
        <w:numPr>
          <w:ilvl w:val="1"/>
          <w:numId w:val="20"/>
        </w:numPr>
        <w:rPr>
          <w:color w:val="0070C0"/>
        </w:rPr>
      </w:pPr>
      <w:r w:rsidRPr="004B5AEB">
        <w:rPr>
          <w:color w:val="0070C0"/>
        </w:rPr>
        <w:t>Was ist das generelle Ziel des Projekts?</w:t>
      </w:r>
    </w:p>
    <w:p w14:paraId="66D9C6C3" w14:textId="77777777" w:rsidR="004B5AEB" w:rsidRPr="004B5AEB" w:rsidRDefault="004B5AEB" w:rsidP="004B5AEB">
      <w:pPr>
        <w:pStyle w:val="Listenabsatz"/>
        <w:numPr>
          <w:ilvl w:val="1"/>
          <w:numId w:val="20"/>
        </w:numPr>
        <w:rPr>
          <w:color w:val="0070C0"/>
        </w:rPr>
      </w:pPr>
      <w:r w:rsidRPr="004B5AEB">
        <w:rPr>
          <w:color w:val="0070C0"/>
        </w:rPr>
        <w:t>Was soll generell mit dem Projekt erreicht werden?</w:t>
      </w:r>
    </w:p>
    <w:p w14:paraId="4BAB24A5" w14:textId="77777777" w:rsidR="004B5AEB" w:rsidRPr="004B5AEB" w:rsidRDefault="004B5AEB" w:rsidP="004B5AEB">
      <w:pPr>
        <w:pStyle w:val="Listenabsatz"/>
        <w:numPr>
          <w:ilvl w:val="1"/>
          <w:numId w:val="20"/>
        </w:numPr>
        <w:rPr>
          <w:color w:val="0070C0"/>
        </w:rPr>
      </w:pPr>
      <w:r w:rsidRPr="004B5AEB">
        <w:rPr>
          <w:color w:val="0070C0"/>
        </w:rPr>
        <w:t>Was ist der generelle Sinn und Zweck des Projekts?</w:t>
      </w:r>
    </w:p>
    <w:p w14:paraId="7FA9A6CE" w14:textId="77777777" w:rsidR="00862D01" w:rsidRPr="009C4D34" w:rsidRDefault="00862D01" w:rsidP="00862D01">
      <w:pPr>
        <w:pStyle w:val="berschrift2"/>
      </w:pPr>
      <w:bookmarkStart w:id="8" w:name="_Toc12609229"/>
      <w:r>
        <w:t>Teilziele</w:t>
      </w:r>
      <w:r w:rsidR="00625002">
        <w:t>/Anforderungen</w:t>
      </w:r>
      <w:bookmarkEnd w:id="8"/>
    </w:p>
    <w:p w14:paraId="2A711703" w14:textId="77777777" w:rsidR="004B5AEB" w:rsidRPr="004B5AEB" w:rsidRDefault="004B5AEB" w:rsidP="004B5AEB">
      <w:pPr>
        <w:pStyle w:val="Listenabsatz"/>
        <w:numPr>
          <w:ilvl w:val="0"/>
          <w:numId w:val="20"/>
        </w:numPr>
        <w:rPr>
          <w:color w:val="0070C0"/>
        </w:rPr>
      </w:pPr>
      <w:r w:rsidRPr="004B5AEB">
        <w:rPr>
          <w:color w:val="0070C0"/>
        </w:rPr>
        <w:t xml:space="preserve">Aufzählung, was im Projekt erreicht werden soll (qualitativer und quantitativer Nutzen), resp. welchen generellen Anforderungen durch die zu erarbeitende Lösung abgedeckt sein müssen. </w:t>
      </w:r>
    </w:p>
    <w:p w14:paraId="4F8C9067" w14:textId="77777777" w:rsidR="004B5AEB" w:rsidRPr="004B5AEB" w:rsidRDefault="004B5AEB" w:rsidP="004B5AEB">
      <w:pPr>
        <w:pStyle w:val="Listenabsatz"/>
        <w:numPr>
          <w:ilvl w:val="0"/>
          <w:numId w:val="20"/>
        </w:numPr>
        <w:rPr>
          <w:color w:val="0070C0"/>
        </w:rPr>
      </w:pPr>
      <w:r w:rsidRPr="004B5AEB">
        <w:rPr>
          <w:color w:val="0070C0"/>
        </w:rPr>
        <w:t>Beachten Sie bei der Definition der Teilziele</w:t>
      </w:r>
      <w:r w:rsidR="00F20759">
        <w:rPr>
          <w:color w:val="0070C0"/>
        </w:rPr>
        <w:t xml:space="preserve"> </w:t>
      </w:r>
      <w:r w:rsidRPr="004B5AEB">
        <w:rPr>
          <w:color w:val="0070C0"/>
        </w:rPr>
        <w:t>/ Anforderungen folgende Punkte:</w:t>
      </w:r>
    </w:p>
    <w:p w14:paraId="5E8C8FBD" w14:textId="77777777" w:rsidR="004B5AEB" w:rsidRPr="004B5AEB" w:rsidRDefault="004B5AEB" w:rsidP="004B5AEB">
      <w:pPr>
        <w:pStyle w:val="Listenabsatz"/>
        <w:numPr>
          <w:ilvl w:val="1"/>
          <w:numId w:val="20"/>
        </w:numPr>
        <w:rPr>
          <w:color w:val="0070C0"/>
        </w:rPr>
      </w:pPr>
      <w:r w:rsidRPr="004B5AEB">
        <w:rPr>
          <w:color w:val="0070C0"/>
        </w:rPr>
        <w:t>Interessen, Ziele und Anforderungen werden aus verschiedenen Sichtweisen herausgestellt.</w:t>
      </w:r>
    </w:p>
    <w:p w14:paraId="51733B12" w14:textId="77777777" w:rsidR="004B5AEB" w:rsidRPr="004B5AEB" w:rsidRDefault="004B5AEB" w:rsidP="004B5AEB">
      <w:pPr>
        <w:pStyle w:val="Listenabsatz"/>
        <w:numPr>
          <w:ilvl w:val="1"/>
          <w:numId w:val="20"/>
        </w:numPr>
        <w:rPr>
          <w:color w:val="0070C0"/>
        </w:rPr>
      </w:pPr>
      <w:r w:rsidRPr="004B5AEB">
        <w:rPr>
          <w:color w:val="0070C0"/>
        </w:rPr>
        <w:t>Teilziele lassen sich in Muss-Ziele, Kann-Ziele und Optionale Ziele gliedern</w:t>
      </w:r>
    </w:p>
    <w:p w14:paraId="4CAE1394" w14:textId="77777777" w:rsidR="004B5AEB" w:rsidRPr="004B5AEB" w:rsidRDefault="004B5AEB" w:rsidP="004B5AEB">
      <w:pPr>
        <w:pStyle w:val="Listenabsatz"/>
        <w:numPr>
          <w:ilvl w:val="1"/>
          <w:numId w:val="20"/>
        </w:numPr>
        <w:rPr>
          <w:color w:val="0070C0"/>
        </w:rPr>
      </w:pPr>
      <w:r w:rsidRPr="004B5AEB">
        <w:rPr>
          <w:color w:val="0070C0"/>
        </w:rPr>
        <w:t>Anforderungen lassen sich gliedern in Forderungen (Muss-Anforderungen), Erwartungen (Kann-Anforderungen),</w:t>
      </w:r>
      <w:r>
        <w:rPr>
          <w:color w:val="0070C0"/>
        </w:rPr>
        <w:t xml:space="preserve"> Wünsche (Wunsch-Anforderungen)</w:t>
      </w:r>
    </w:p>
    <w:p w14:paraId="4D320023" w14:textId="77777777" w:rsidR="00D97107" w:rsidRDefault="00625002" w:rsidP="000F428C">
      <w:pPr>
        <w:pStyle w:val="berschrift1"/>
      </w:pPr>
      <w:bookmarkStart w:id="9" w:name="_Toc12609230"/>
      <w:r>
        <w:lastRenderedPageBreak/>
        <w:t>Lieferobjekte</w:t>
      </w:r>
      <w:bookmarkEnd w:id="9"/>
    </w:p>
    <w:p w14:paraId="123C23B9" w14:textId="77777777" w:rsidR="004B5AEB" w:rsidRPr="004B5AEB" w:rsidRDefault="004B5AEB" w:rsidP="004B5AEB">
      <w:pPr>
        <w:pStyle w:val="Listenabsatz"/>
        <w:numPr>
          <w:ilvl w:val="0"/>
          <w:numId w:val="20"/>
        </w:numPr>
        <w:rPr>
          <w:color w:val="0070C0"/>
        </w:rPr>
      </w:pPr>
      <w:r w:rsidRPr="004B5AEB">
        <w:rPr>
          <w:color w:val="0070C0"/>
        </w:rPr>
        <w:t>Aufzählung, welche konkreten Ergebnisse</w:t>
      </w:r>
      <w:r>
        <w:rPr>
          <w:color w:val="0070C0"/>
        </w:rPr>
        <w:t xml:space="preserve"> </w:t>
      </w:r>
      <w:r w:rsidRPr="004B5AEB">
        <w:rPr>
          <w:color w:val="0070C0"/>
        </w:rPr>
        <w:t>/ Lieferobjekte am Schluss des Projekts vorliegen müssen</w:t>
      </w:r>
      <w:r>
        <w:rPr>
          <w:color w:val="0070C0"/>
        </w:rPr>
        <w:t xml:space="preserve"> </w:t>
      </w:r>
      <w:r w:rsidRPr="004B5AEB">
        <w:rPr>
          <w:color w:val="0070C0"/>
        </w:rPr>
        <w:t>/ sollen.</w:t>
      </w:r>
    </w:p>
    <w:p w14:paraId="0483495B" w14:textId="77777777" w:rsidR="00C54392" w:rsidRPr="00700829" w:rsidRDefault="00C54392" w:rsidP="00C54392">
      <w:pPr>
        <w:pStyle w:val="Listenabsatz"/>
        <w:numPr>
          <w:ilvl w:val="0"/>
          <w:numId w:val="20"/>
        </w:numPr>
        <w:rPr>
          <w:color w:val="0070C0"/>
        </w:rPr>
      </w:pPr>
      <w:r w:rsidRPr="00700829">
        <w:rPr>
          <w:color w:val="0070C0"/>
        </w:rPr>
        <w:t xml:space="preserve">Die Lieferobjekte gliedern sich in: </w:t>
      </w:r>
    </w:p>
    <w:p w14:paraId="3BA1ED38" w14:textId="77777777" w:rsidR="00C54392" w:rsidRPr="00700829" w:rsidRDefault="00C54392" w:rsidP="00C54392">
      <w:pPr>
        <w:pStyle w:val="Listenabsatz"/>
        <w:numPr>
          <w:ilvl w:val="1"/>
          <w:numId w:val="20"/>
        </w:numPr>
        <w:rPr>
          <w:color w:val="0070C0"/>
        </w:rPr>
      </w:pPr>
      <w:r w:rsidRPr="00700829">
        <w:rPr>
          <w:color w:val="0070C0"/>
        </w:rPr>
        <w:t>Projektmanagement (nachfolgend Beispiele)</w:t>
      </w:r>
    </w:p>
    <w:p w14:paraId="4E1649EC" w14:textId="77777777" w:rsidR="00C54392" w:rsidRPr="00700829" w:rsidRDefault="00C54392" w:rsidP="00C54392">
      <w:pPr>
        <w:pStyle w:val="Listenabsatz"/>
        <w:numPr>
          <w:ilvl w:val="2"/>
          <w:numId w:val="20"/>
        </w:numPr>
        <w:rPr>
          <w:color w:val="0070C0"/>
        </w:rPr>
      </w:pPr>
      <w:r w:rsidRPr="00700829">
        <w:rPr>
          <w:color w:val="0070C0"/>
        </w:rPr>
        <w:t>Projektauftrag</w:t>
      </w:r>
    </w:p>
    <w:p w14:paraId="481EAEA3" w14:textId="77777777" w:rsidR="00C54392" w:rsidRPr="00700829" w:rsidRDefault="00C54392" w:rsidP="00C54392">
      <w:pPr>
        <w:pStyle w:val="Listenabsatz"/>
        <w:numPr>
          <w:ilvl w:val="2"/>
          <w:numId w:val="20"/>
        </w:numPr>
        <w:rPr>
          <w:color w:val="0070C0"/>
        </w:rPr>
      </w:pPr>
      <w:r w:rsidRPr="00700829">
        <w:rPr>
          <w:color w:val="0070C0"/>
        </w:rPr>
        <w:t>Terminplan</w:t>
      </w:r>
    </w:p>
    <w:p w14:paraId="5C1E7D21" w14:textId="77777777" w:rsidR="00C54392" w:rsidRPr="00700829" w:rsidRDefault="00C54392" w:rsidP="00C54392">
      <w:pPr>
        <w:pStyle w:val="Listenabsatz"/>
        <w:numPr>
          <w:ilvl w:val="2"/>
          <w:numId w:val="20"/>
        </w:numPr>
        <w:rPr>
          <w:color w:val="0070C0"/>
        </w:rPr>
      </w:pPr>
      <w:r w:rsidRPr="00700829">
        <w:rPr>
          <w:color w:val="0070C0"/>
        </w:rPr>
        <w:t>Projektjournal</w:t>
      </w:r>
    </w:p>
    <w:p w14:paraId="18B333A2" w14:textId="77777777" w:rsidR="00C54392" w:rsidRPr="00700829" w:rsidRDefault="00C54392" w:rsidP="00C54392">
      <w:pPr>
        <w:pStyle w:val="Listenabsatz"/>
        <w:numPr>
          <w:ilvl w:val="2"/>
          <w:numId w:val="20"/>
        </w:numPr>
        <w:rPr>
          <w:color w:val="0070C0"/>
        </w:rPr>
      </w:pPr>
      <w:r w:rsidRPr="00700829">
        <w:rPr>
          <w:color w:val="0070C0"/>
        </w:rPr>
        <w:t>Besprechungsprotokolle</w:t>
      </w:r>
    </w:p>
    <w:p w14:paraId="2DD07CC2" w14:textId="77777777" w:rsidR="00C54392" w:rsidRPr="00700829" w:rsidRDefault="00C54392" w:rsidP="00C54392">
      <w:pPr>
        <w:pStyle w:val="Listenabsatz"/>
        <w:numPr>
          <w:ilvl w:val="2"/>
          <w:numId w:val="20"/>
        </w:numPr>
        <w:rPr>
          <w:color w:val="0070C0"/>
        </w:rPr>
      </w:pPr>
      <w:r w:rsidRPr="00700829">
        <w:rPr>
          <w:color w:val="0070C0"/>
        </w:rPr>
        <w:t>usw.</w:t>
      </w:r>
    </w:p>
    <w:p w14:paraId="324EED14" w14:textId="77777777" w:rsidR="00C54392" w:rsidRPr="00700829" w:rsidRDefault="00C54392" w:rsidP="00C54392">
      <w:pPr>
        <w:pStyle w:val="Listenabsatz"/>
        <w:numPr>
          <w:ilvl w:val="1"/>
          <w:numId w:val="20"/>
        </w:numPr>
        <w:rPr>
          <w:color w:val="0070C0"/>
        </w:rPr>
      </w:pPr>
      <w:r w:rsidRPr="00700829">
        <w:rPr>
          <w:color w:val="0070C0"/>
        </w:rPr>
        <w:t>Projektinhalt (nachfolgend Beispiele)</w:t>
      </w:r>
    </w:p>
    <w:p w14:paraId="18E9E080" w14:textId="77777777" w:rsidR="00C54392" w:rsidRPr="00700829" w:rsidRDefault="00C54392" w:rsidP="00C54392">
      <w:pPr>
        <w:pStyle w:val="Listenabsatz"/>
        <w:numPr>
          <w:ilvl w:val="2"/>
          <w:numId w:val="20"/>
        </w:numPr>
        <w:rPr>
          <w:color w:val="0070C0"/>
        </w:rPr>
      </w:pPr>
      <w:r w:rsidRPr="00700829">
        <w:rPr>
          <w:color w:val="0070C0"/>
        </w:rPr>
        <w:t>Lastenheft, Pflichtenheft</w:t>
      </w:r>
    </w:p>
    <w:p w14:paraId="5F5645DF" w14:textId="77777777" w:rsidR="00C54392" w:rsidRPr="00700829" w:rsidRDefault="00C54392" w:rsidP="00C54392">
      <w:pPr>
        <w:pStyle w:val="Listenabsatz"/>
        <w:numPr>
          <w:ilvl w:val="2"/>
          <w:numId w:val="20"/>
        </w:numPr>
        <w:rPr>
          <w:color w:val="0070C0"/>
        </w:rPr>
      </w:pPr>
      <w:r w:rsidRPr="00700829">
        <w:rPr>
          <w:color w:val="0070C0"/>
        </w:rPr>
        <w:t>Konstruktionskonzept</w:t>
      </w:r>
    </w:p>
    <w:p w14:paraId="0BC35EC5" w14:textId="77777777" w:rsidR="00C54392" w:rsidRPr="00700829" w:rsidRDefault="00C54392" w:rsidP="00C54392">
      <w:pPr>
        <w:pStyle w:val="Listenabsatz"/>
        <w:numPr>
          <w:ilvl w:val="2"/>
          <w:numId w:val="20"/>
        </w:numPr>
        <w:rPr>
          <w:color w:val="0070C0"/>
        </w:rPr>
      </w:pPr>
      <w:r w:rsidRPr="00700829">
        <w:rPr>
          <w:color w:val="0070C0"/>
        </w:rPr>
        <w:t>Marketingkonzept</w:t>
      </w:r>
    </w:p>
    <w:p w14:paraId="61176E7A" w14:textId="77777777" w:rsidR="00C54392" w:rsidRPr="00700829" w:rsidRDefault="00C54392" w:rsidP="00C54392">
      <w:pPr>
        <w:pStyle w:val="Listenabsatz"/>
        <w:numPr>
          <w:ilvl w:val="2"/>
          <w:numId w:val="20"/>
        </w:numPr>
        <w:rPr>
          <w:color w:val="0070C0"/>
        </w:rPr>
      </w:pPr>
      <w:r w:rsidRPr="00700829">
        <w:rPr>
          <w:color w:val="0070C0"/>
        </w:rPr>
        <w:t>Businessplan</w:t>
      </w:r>
    </w:p>
    <w:p w14:paraId="5AF62007" w14:textId="77777777" w:rsidR="00C54392" w:rsidRPr="00700829" w:rsidRDefault="00C54392" w:rsidP="00C54392">
      <w:pPr>
        <w:pStyle w:val="Listenabsatz"/>
        <w:numPr>
          <w:ilvl w:val="2"/>
          <w:numId w:val="20"/>
        </w:numPr>
        <w:rPr>
          <w:color w:val="0070C0"/>
        </w:rPr>
      </w:pPr>
      <w:r w:rsidRPr="00700829">
        <w:rPr>
          <w:color w:val="0070C0"/>
        </w:rPr>
        <w:t>Checklisten</w:t>
      </w:r>
    </w:p>
    <w:p w14:paraId="2F3780FD" w14:textId="77777777" w:rsidR="00C54392" w:rsidRPr="00700829" w:rsidRDefault="00C54392" w:rsidP="00C54392">
      <w:pPr>
        <w:pStyle w:val="Listenabsatz"/>
        <w:numPr>
          <w:ilvl w:val="2"/>
          <w:numId w:val="20"/>
        </w:numPr>
        <w:rPr>
          <w:color w:val="0070C0"/>
        </w:rPr>
      </w:pPr>
      <w:r>
        <w:rPr>
          <w:color w:val="0070C0"/>
        </w:rPr>
        <w:t>Software</w:t>
      </w:r>
    </w:p>
    <w:p w14:paraId="7F5C3895" w14:textId="77777777" w:rsidR="00C54392" w:rsidRPr="00700829" w:rsidRDefault="00C54392" w:rsidP="00C54392">
      <w:pPr>
        <w:pStyle w:val="Listenabsatz"/>
        <w:numPr>
          <w:ilvl w:val="2"/>
          <w:numId w:val="20"/>
        </w:numPr>
        <w:rPr>
          <w:color w:val="0070C0"/>
        </w:rPr>
      </w:pPr>
      <w:r w:rsidRPr="00700829">
        <w:rPr>
          <w:color w:val="0070C0"/>
        </w:rPr>
        <w:t>Prototyp</w:t>
      </w:r>
    </w:p>
    <w:p w14:paraId="0FF3A1B2" w14:textId="77777777" w:rsidR="00C54392" w:rsidRPr="00700829" w:rsidRDefault="00C54392" w:rsidP="00C54392">
      <w:pPr>
        <w:pStyle w:val="Listenabsatz"/>
        <w:numPr>
          <w:ilvl w:val="2"/>
          <w:numId w:val="20"/>
        </w:numPr>
        <w:rPr>
          <w:color w:val="0070C0"/>
        </w:rPr>
      </w:pPr>
      <w:r w:rsidRPr="00700829">
        <w:rPr>
          <w:color w:val="0070C0"/>
        </w:rPr>
        <w:t>Testkonzept</w:t>
      </w:r>
    </w:p>
    <w:p w14:paraId="108EDCFE" w14:textId="77777777" w:rsidR="00C54392" w:rsidRPr="00700829" w:rsidRDefault="00C54392" w:rsidP="00C54392">
      <w:pPr>
        <w:pStyle w:val="Listenabsatz"/>
        <w:numPr>
          <w:ilvl w:val="2"/>
          <w:numId w:val="20"/>
        </w:numPr>
        <w:rPr>
          <w:color w:val="0070C0"/>
        </w:rPr>
      </w:pPr>
      <w:r w:rsidRPr="00700829">
        <w:rPr>
          <w:color w:val="0070C0"/>
        </w:rPr>
        <w:t>Bedienungsanleitung</w:t>
      </w:r>
    </w:p>
    <w:p w14:paraId="53C0C002" w14:textId="77777777" w:rsidR="00C54392" w:rsidRPr="00700829" w:rsidRDefault="00C54392" w:rsidP="00C54392">
      <w:pPr>
        <w:pStyle w:val="Listenabsatz"/>
        <w:numPr>
          <w:ilvl w:val="2"/>
          <w:numId w:val="20"/>
        </w:numPr>
        <w:rPr>
          <w:color w:val="0070C0"/>
        </w:rPr>
      </w:pPr>
      <w:r w:rsidRPr="00700829">
        <w:rPr>
          <w:color w:val="0070C0"/>
        </w:rPr>
        <w:t>Schulungskonzept</w:t>
      </w:r>
    </w:p>
    <w:p w14:paraId="2492EE5C" w14:textId="77777777" w:rsidR="00C54392" w:rsidRPr="00700829" w:rsidRDefault="00C54392" w:rsidP="00C54392">
      <w:pPr>
        <w:pStyle w:val="Listenabsatz"/>
        <w:numPr>
          <w:ilvl w:val="2"/>
          <w:numId w:val="20"/>
        </w:numPr>
        <w:rPr>
          <w:color w:val="0070C0"/>
        </w:rPr>
      </w:pPr>
      <w:r w:rsidRPr="00700829">
        <w:rPr>
          <w:color w:val="0070C0"/>
        </w:rPr>
        <w:t>Schulungsunterlagen</w:t>
      </w:r>
    </w:p>
    <w:p w14:paraId="33CF0CE6" w14:textId="77777777" w:rsidR="00C54392" w:rsidRPr="00700829" w:rsidRDefault="00C54392" w:rsidP="00C54392">
      <w:pPr>
        <w:pStyle w:val="Listenabsatz"/>
        <w:numPr>
          <w:ilvl w:val="2"/>
          <w:numId w:val="20"/>
        </w:numPr>
        <w:rPr>
          <w:color w:val="0070C0"/>
        </w:rPr>
      </w:pPr>
      <w:r w:rsidRPr="00700829">
        <w:rPr>
          <w:color w:val="0070C0"/>
        </w:rPr>
        <w:t>usw.</w:t>
      </w:r>
    </w:p>
    <w:p w14:paraId="292EA65A" w14:textId="77777777" w:rsidR="00C54392" w:rsidRPr="00700829" w:rsidRDefault="00C54392" w:rsidP="00C54392">
      <w:pPr>
        <w:pStyle w:val="Listenabsatz"/>
        <w:numPr>
          <w:ilvl w:val="1"/>
          <w:numId w:val="20"/>
        </w:numPr>
        <w:rPr>
          <w:color w:val="0070C0"/>
        </w:rPr>
      </w:pPr>
      <w:r w:rsidRPr="00700829">
        <w:rPr>
          <w:color w:val="0070C0"/>
        </w:rPr>
        <w:t>Es empfiehlt sich, die projektspezifischen Lieferobjekte in Muss und Optional zu klassifizieren. Dies in Abhängigkeit der Zielsetzungen.</w:t>
      </w:r>
    </w:p>
    <w:p w14:paraId="6030E488" w14:textId="77777777" w:rsidR="00D05308" w:rsidRDefault="00D05308" w:rsidP="00D05308">
      <w:pPr>
        <w:pStyle w:val="Listenabsatz"/>
        <w:ind w:left="1440"/>
        <w:rPr>
          <w:i/>
        </w:rPr>
      </w:pPr>
    </w:p>
    <w:p w14:paraId="4EBC0F3F" w14:textId="77777777" w:rsidR="00BC6E51" w:rsidRPr="00D05308" w:rsidRDefault="00BC6E51" w:rsidP="00D05308">
      <w:pPr>
        <w:pStyle w:val="Listenabsatz"/>
        <w:ind w:left="1440"/>
        <w:rPr>
          <w:i/>
        </w:rPr>
      </w:pPr>
    </w:p>
    <w:p w14:paraId="1FA1B590" w14:textId="77777777" w:rsidR="00F960F1" w:rsidRDefault="00625002" w:rsidP="000F428C">
      <w:pPr>
        <w:pStyle w:val="berschrift1"/>
      </w:pPr>
      <w:bookmarkStart w:id="10" w:name="_Toc12609231"/>
      <w:r>
        <w:lastRenderedPageBreak/>
        <w:t>Projektstrukturplan</w:t>
      </w:r>
      <w:bookmarkEnd w:id="10"/>
    </w:p>
    <w:p w14:paraId="19BF0857" w14:textId="1D4B6011" w:rsidR="00D05308" w:rsidRDefault="004B5AEB" w:rsidP="004B5AEB">
      <w:pPr>
        <w:pStyle w:val="Listenabsatz"/>
        <w:numPr>
          <w:ilvl w:val="0"/>
          <w:numId w:val="20"/>
        </w:numPr>
        <w:rPr>
          <w:color w:val="0070C0"/>
          <w:lang w:eastAsia="de-CH"/>
        </w:rPr>
      </w:pPr>
      <w:bookmarkStart w:id="11" w:name="_Hlk9429517"/>
      <w:r w:rsidRPr="004B5AEB">
        <w:rPr>
          <w:color w:val="0070C0"/>
          <w:lang w:eastAsia="de-CH"/>
        </w:rPr>
        <w:t>Festlegung der Teilprojekte und Arbeitspakete, aufgrund von Zielvorgaben und Lieferobjekte</w:t>
      </w:r>
      <w:r>
        <w:rPr>
          <w:color w:val="0070C0"/>
          <w:lang w:eastAsia="de-CH"/>
        </w:rPr>
        <w:t>n.</w:t>
      </w:r>
    </w:p>
    <w:p w14:paraId="7BF7FA3B" w14:textId="77777777" w:rsidR="00C54392" w:rsidRPr="00700829" w:rsidRDefault="00C54392" w:rsidP="00C54392">
      <w:pPr>
        <w:pStyle w:val="Listenabsatz"/>
        <w:numPr>
          <w:ilvl w:val="0"/>
          <w:numId w:val="20"/>
        </w:numPr>
        <w:rPr>
          <w:color w:val="0070C0"/>
          <w:lang w:eastAsia="de-CH"/>
        </w:rPr>
      </w:pPr>
      <w:r w:rsidRPr="00700829">
        <w:rPr>
          <w:color w:val="0070C0"/>
          <w:lang w:eastAsia="de-CH"/>
        </w:rPr>
        <w:t>Erfahrungsgemäss empfiehlt sich eine ablauf- oder objektorientierte Strukturierung.</w:t>
      </w:r>
    </w:p>
    <w:p w14:paraId="73479627" w14:textId="77777777" w:rsidR="00C54392" w:rsidRPr="009C1F97" w:rsidRDefault="00C54392" w:rsidP="00C54392">
      <w:pPr>
        <w:pStyle w:val="Listenabsatz"/>
        <w:numPr>
          <w:ilvl w:val="0"/>
          <w:numId w:val="20"/>
        </w:numPr>
        <w:rPr>
          <w:color w:val="0070C0"/>
          <w:lang w:eastAsia="de-CH"/>
        </w:rPr>
      </w:pPr>
      <w:r w:rsidRPr="00700829">
        <w:rPr>
          <w:color w:val="0070C0"/>
          <w:lang w:eastAsia="de-CH"/>
        </w:rPr>
        <w:t xml:space="preserve">TIPP: Die Integration der Projektführung (Planung, Steuerung, Überwachung, Information, Dokumentation, etc.) sowie der Lieferobjekte (gemäss </w:t>
      </w:r>
      <w:r>
        <w:rPr>
          <w:color w:val="0070C0"/>
          <w:lang w:eastAsia="de-CH"/>
        </w:rPr>
        <w:t>Kap.</w:t>
      </w:r>
      <w:r w:rsidRPr="00700829">
        <w:rPr>
          <w:color w:val="0070C0"/>
          <w:lang w:eastAsia="de-CH"/>
        </w:rPr>
        <w:t xml:space="preserve"> 3) im Projektstrukturplan ist zu empfehlen.</w:t>
      </w:r>
    </w:p>
    <w:p w14:paraId="6FB132D5" w14:textId="77777777" w:rsidR="00C54392" w:rsidRPr="004B5AEB" w:rsidRDefault="00C54392" w:rsidP="00C54392">
      <w:pPr>
        <w:pStyle w:val="Listenabsatz"/>
        <w:rPr>
          <w:color w:val="0070C0"/>
          <w:lang w:eastAsia="de-CH"/>
        </w:rPr>
      </w:pPr>
    </w:p>
    <w:p w14:paraId="50AFBFD4" w14:textId="77777777" w:rsidR="00D05308" w:rsidRPr="00F8229B" w:rsidRDefault="00D05308" w:rsidP="00D05308">
      <w:pPr>
        <w:rPr>
          <w:lang w:eastAsia="de-CH"/>
        </w:rPr>
      </w:pPr>
    </w:p>
    <w:p w14:paraId="015F1A23" w14:textId="77777777" w:rsidR="00F960F1" w:rsidRDefault="00625002" w:rsidP="00F960F1">
      <w:pPr>
        <w:pStyle w:val="berschrift1"/>
      </w:pPr>
      <w:bookmarkStart w:id="12" w:name="_Toc12609232"/>
      <w:bookmarkEnd w:id="11"/>
      <w:r>
        <w:lastRenderedPageBreak/>
        <w:t>Vorgehensplan / Meilensteinplan</w:t>
      </w:r>
      <w:bookmarkEnd w:id="12"/>
    </w:p>
    <w:p w14:paraId="387A5654" w14:textId="77777777" w:rsidR="004B5AEB" w:rsidRPr="004B5AEB" w:rsidRDefault="004B5AEB" w:rsidP="004B5AEB">
      <w:pPr>
        <w:pStyle w:val="Listenabsatz"/>
        <w:numPr>
          <w:ilvl w:val="0"/>
          <w:numId w:val="20"/>
        </w:numPr>
        <w:rPr>
          <w:color w:val="0070C0"/>
          <w:lang w:eastAsia="de-CH"/>
        </w:rPr>
      </w:pPr>
      <w:bookmarkStart w:id="13" w:name="_Hlk9429735"/>
      <w:r w:rsidRPr="004B5AEB">
        <w:rPr>
          <w:color w:val="0070C0"/>
          <w:lang w:eastAsia="de-CH"/>
        </w:rPr>
        <w:t>Definition des generellen Projektablaufs.</w:t>
      </w:r>
    </w:p>
    <w:p w14:paraId="484EB566" w14:textId="69AE902F" w:rsidR="004B5AEB" w:rsidRPr="004B5AEB" w:rsidRDefault="004B5AEB" w:rsidP="004B5AEB">
      <w:pPr>
        <w:pStyle w:val="Listenabsatz"/>
        <w:numPr>
          <w:ilvl w:val="0"/>
          <w:numId w:val="20"/>
        </w:numPr>
        <w:rPr>
          <w:color w:val="0070C0"/>
          <w:lang w:eastAsia="de-CH"/>
        </w:rPr>
      </w:pPr>
      <w:r w:rsidRPr="004B5AEB">
        <w:rPr>
          <w:color w:val="0070C0"/>
          <w:lang w:eastAsia="de-CH"/>
        </w:rPr>
        <w:t xml:space="preserve">Inputgrössen bilden der Projektstrukturplan </w:t>
      </w:r>
      <w:r w:rsidR="00C54392">
        <w:rPr>
          <w:color w:val="0070C0"/>
          <w:lang w:eastAsia="de-CH"/>
        </w:rPr>
        <w:t>sowie</w:t>
      </w:r>
      <w:r w:rsidRPr="004B5AEB">
        <w:rPr>
          <w:color w:val="0070C0"/>
          <w:lang w:eastAsia="de-CH"/>
        </w:rPr>
        <w:t xml:space="preserve"> die Zielvorgaben</w:t>
      </w:r>
      <w:r w:rsidR="00C54392">
        <w:rPr>
          <w:color w:val="0070C0"/>
          <w:lang w:eastAsia="de-CH"/>
        </w:rPr>
        <w:t xml:space="preserve"> und Lieferobjekte</w:t>
      </w:r>
      <w:r w:rsidRPr="004B5AEB">
        <w:rPr>
          <w:color w:val="0070C0"/>
          <w:lang w:eastAsia="de-CH"/>
        </w:rPr>
        <w:t>.</w:t>
      </w:r>
    </w:p>
    <w:p w14:paraId="0E91EA0B" w14:textId="343871C9" w:rsidR="004B5AEB" w:rsidRDefault="004B5AEB" w:rsidP="004B5AEB">
      <w:pPr>
        <w:pStyle w:val="Listenabsatz"/>
        <w:numPr>
          <w:ilvl w:val="0"/>
          <w:numId w:val="20"/>
        </w:numPr>
        <w:rPr>
          <w:color w:val="0070C0"/>
          <w:lang w:eastAsia="de-CH"/>
        </w:rPr>
      </w:pPr>
      <w:r w:rsidRPr="004B5AEB">
        <w:rPr>
          <w:color w:val="0070C0"/>
          <w:lang w:eastAsia="de-CH"/>
        </w:rPr>
        <w:t>Aus dem Vorgehensplan müssen die Projektphasen und Meilensteine, mit inhaltlichen Angaben, Termine (Datum und/oder Kalenderwoche) und Verantwortlichkeiten ersichtlich sein.</w:t>
      </w:r>
    </w:p>
    <w:p w14:paraId="55A5371A" w14:textId="77777777" w:rsidR="00C54392" w:rsidRPr="00700829" w:rsidRDefault="00C54392" w:rsidP="00C54392">
      <w:pPr>
        <w:pStyle w:val="Listenabsatz"/>
        <w:numPr>
          <w:ilvl w:val="0"/>
          <w:numId w:val="20"/>
        </w:numPr>
        <w:rPr>
          <w:color w:val="0070C0"/>
          <w:lang w:eastAsia="de-CH"/>
        </w:rPr>
      </w:pPr>
      <w:r w:rsidRPr="00700829">
        <w:rPr>
          <w:color w:val="0070C0"/>
          <w:lang w:eastAsia="de-CH"/>
        </w:rPr>
        <w:t xml:space="preserve">Als Darstellungsformen empfehlen sich die Tabellenform und das Gantt-Diagramm. </w:t>
      </w:r>
    </w:p>
    <w:p w14:paraId="747207E1" w14:textId="77777777" w:rsidR="00C54392" w:rsidRPr="004B5AEB" w:rsidRDefault="00C54392" w:rsidP="00C54392">
      <w:pPr>
        <w:pStyle w:val="Listenabsatz"/>
        <w:rPr>
          <w:color w:val="0070C0"/>
          <w:lang w:eastAsia="de-CH"/>
        </w:rPr>
      </w:pPr>
    </w:p>
    <w:p w14:paraId="0ECC4F43" w14:textId="77777777" w:rsidR="00D05308" w:rsidRPr="004B5AEB" w:rsidRDefault="00D05308" w:rsidP="004B5AEB">
      <w:pPr>
        <w:ind w:left="360"/>
        <w:rPr>
          <w:color w:val="0070C0"/>
          <w:lang w:eastAsia="de-CH"/>
        </w:rPr>
      </w:pPr>
    </w:p>
    <w:bookmarkEnd w:id="13"/>
    <w:p w14:paraId="4F0977B5" w14:textId="77777777" w:rsidR="00D05308" w:rsidRPr="00D05308" w:rsidRDefault="00D05308" w:rsidP="00D05308">
      <w:pPr>
        <w:rPr>
          <w:i/>
          <w:lang w:eastAsia="de-CH"/>
        </w:rPr>
      </w:pPr>
    </w:p>
    <w:p w14:paraId="394247B3" w14:textId="77777777" w:rsidR="00F960F1" w:rsidRDefault="00862D01" w:rsidP="00F960F1">
      <w:pPr>
        <w:pStyle w:val="berschrift1"/>
      </w:pPr>
      <w:bookmarkStart w:id="14" w:name="_Toc12609233"/>
      <w:r>
        <w:lastRenderedPageBreak/>
        <w:t>Projektorganisation</w:t>
      </w:r>
      <w:r w:rsidR="00625002">
        <w:t xml:space="preserve"> und Projektkommunikation</w:t>
      </w:r>
      <w:bookmarkEnd w:id="14"/>
    </w:p>
    <w:p w14:paraId="3EC57BEA" w14:textId="77777777" w:rsidR="00625002" w:rsidRDefault="00625002" w:rsidP="00625002">
      <w:pPr>
        <w:pStyle w:val="berschrift2"/>
      </w:pPr>
      <w:bookmarkStart w:id="15" w:name="_Toc12609234"/>
      <w:r>
        <w:t>Projektorganisation</w:t>
      </w:r>
      <w:bookmarkEnd w:id="15"/>
    </w:p>
    <w:p w14:paraId="0CD5766C" w14:textId="77777777" w:rsidR="00C54392" w:rsidRPr="00700829" w:rsidRDefault="00C54392" w:rsidP="00C54392">
      <w:pPr>
        <w:pStyle w:val="Listenabsatz"/>
        <w:numPr>
          <w:ilvl w:val="0"/>
          <w:numId w:val="20"/>
        </w:numPr>
        <w:rPr>
          <w:color w:val="0070C0"/>
          <w:lang w:eastAsia="de-CH"/>
        </w:rPr>
      </w:pPr>
      <w:bookmarkStart w:id="16" w:name="_Toc12609235"/>
      <w:r w:rsidRPr="00700829">
        <w:rPr>
          <w:color w:val="0070C0"/>
        </w:rPr>
        <w:t>Festlegung der Projekt-Organisation (Organ</w:t>
      </w:r>
      <w:r>
        <w:rPr>
          <w:color w:val="0070C0"/>
        </w:rPr>
        <w:t>igramm) mit Zuständigkeiten (Aufgaben, Kompetenzen, Verantwortlichkeiten</w:t>
      </w:r>
      <w:r w:rsidRPr="00700829">
        <w:rPr>
          <w:color w:val="0070C0"/>
        </w:rPr>
        <w:t>)</w:t>
      </w:r>
    </w:p>
    <w:p w14:paraId="742CCC05" w14:textId="77777777" w:rsidR="00C54392" w:rsidRPr="00700829" w:rsidRDefault="00C54392" w:rsidP="00C54392">
      <w:pPr>
        <w:pStyle w:val="Listenabsatz"/>
        <w:numPr>
          <w:ilvl w:val="0"/>
          <w:numId w:val="20"/>
        </w:numPr>
        <w:rPr>
          <w:color w:val="0070C0"/>
          <w:lang w:eastAsia="de-CH"/>
        </w:rPr>
      </w:pPr>
      <w:r w:rsidRPr="00700829">
        <w:rPr>
          <w:color w:val="0070C0"/>
          <w:lang w:eastAsia="de-CH"/>
        </w:rPr>
        <w:t>Es macht Sinn, auch die Projektstakeholder gesammelt zu erfassen, sodass diese auch in der Projektkommunikation berücksichtigt werden.</w:t>
      </w:r>
    </w:p>
    <w:p w14:paraId="6FDAE646" w14:textId="77777777" w:rsidR="00625002" w:rsidRDefault="00625002" w:rsidP="00625002">
      <w:pPr>
        <w:pStyle w:val="berschrift2"/>
      </w:pPr>
      <w:r>
        <w:t>Projektkommunikation</w:t>
      </w:r>
      <w:bookmarkEnd w:id="16"/>
    </w:p>
    <w:p w14:paraId="3BC0EDE3" w14:textId="77777777" w:rsidR="004B5AEB" w:rsidRPr="004B5AEB" w:rsidRDefault="004B5AEB" w:rsidP="004B5AEB">
      <w:pPr>
        <w:pStyle w:val="Listenabsatz"/>
        <w:numPr>
          <w:ilvl w:val="0"/>
          <w:numId w:val="20"/>
        </w:numPr>
        <w:rPr>
          <w:color w:val="0070C0"/>
        </w:rPr>
      </w:pPr>
      <w:r w:rsidRPr="004B5AEB">
        <w:rPr>
          <w:color w:val="0070C0"/>
        </w:rPr>
        <w:t>Festlegung der Projektkommunikation (Wann wird Wie mit Wem Wozu kommuniziert?)</w:t>
      </w:r>
    </w:p>
    <w:p w14:paraId="7372EB03" w14:textId="77777777" w:rsidR="00625002" w:rsidRDefault="00625002" w:rsidP="00625002">
      <w:pPr>
        <w:pStyle w:val="berschrift2"/>
      </w:pPr>
      <w:bookmarkStart w:id="17" w:name="_Toc12609236"/>
      <w:r>
        <w:t>Dokumentenmanagement</w:t>
      </w:r>
      <w:bookmarkEnd w:id="17"/>
    </w:p>
    <w:p w14:paraId="1AAED238" w14:textId="77777777" w:rsidR="004B5AEB" w:rsidRPr="004B5AEB" w:rsidRDefault="004B5AEB" w:rsidP="004B5AEB">
      <w:pPr>
        <w:pStyle w:val="Listenabsatz"/>
        <w:numPr>
          <w:ilvl w:val="0"/>
          <w:numId w:val="20"/>
        </w:numPr>
        <w:rPr>
          <w:color w:val="0070C0"/>
        </w:rPr>
      </w:pPr>
      <w:r w:rsidRPr="004B5AEB">
        <w:rPr>
          <w:color w:val="0070C0"/>
        </w:rPr>
        <w:t>Festlegung der Ablageplattform und Ablageorganisation (Ordnerstruktur)</w:t>
      </w:r>
    </w:p>
    <w:p w14:paraId="3FC37933" w14:textId="77777777" w:rsidR="004B5AEB" w:rsidRPr="004B5AEB" w:rsidRDefault="004B5AEB" w:rsidP="004B5AEB">
      <w:pPr>
        <w:pStyle w:val="Listenabsatz"/>
        <w:numPr>
          <w:ilvl w:val="0"/>
          <w:numId w:val="20"/>
        </w:numPr>
        <w:rPr>
          <w:color w:val="0070C0"/>
        </w:rPr>
      </w:pPr>
      <w:r w:rsidRPr="004B5AEB">
        <w:rPr>
          <w:color w:val="0070C0"/>
        </w:rPr>
        <w:t>Festlegung Bezeichnung der Dokumente sowie des Versionsmanagements</w:t>
      </w:r>
    </w:p>
    <w:p w14:paraId="0840EE50" w14:textId="77777777" w:rsidR="00C54392" w:rsidRDefault="004B5AEB" w:rsidP="00C54392">
      <w:pPr>
        <w:pStyle w:val="Listenabsatz"/>
        <w:numPr>
          <w:ilvl w:val="0"/>
          <w:numId w:val="20"/>
        </w:numPr>
        <w:rPr>
          <w:color w:val="0070C0"/>
        </w:rPr>
      </w:pPr>
      <w:r w:rsidRPr="004B5AEB">
        <w:rPr>
          <w:color w:val="0070C0"/>
        </w:rPr>
        <w:t>Festlegung der Zugriffsrechte sowie der Datensicherung</w:t>
      </w:r>
      <w:bookmarkStart w:id="18" w:name="_Hlk9429998"/>
    </w:p>
    <w:p w14:paraId="788B7235" w14:textId="77777777" w:rsidR="00C54392" w:rsidRDefault="00C54392" w:rsidP="00C54392"/>
    <w:p w14:paraId="31C224E0" w14:textId="77777777" w:rsidR="00C54392" w:rsidRDefault="00C54392" w:rsidP="00C54392"/>
    <w:p w14:paraId="1C6C857B" w14:textId="77777777" w:rsidR="00C54392" w:rsidRDefault="00C54392">
      <w:pPr>
        <w:spacing w:after="0" w:line="240" w:lineRule="auto"/>
        <w:contextualSpacing w:val="0"/>
        <w:jc w:val="left"/>
      </w:pPr>
      <w:r>
        <w:br w:type="page"/>
      </w:r>
    </w:p>
    <w:p w14:paraId="0A497B08" w14:textId="77777777" w:rsidR="00C54392" w:rsidRDefault="00C54392" w:rsidP="00C54392">
      <w:pPr>
        <w:pStyle w:val="berschrift1"/>
      </w:pPr>
      <w:bookmarkStart w:id="19" w:name="_Toc12609220"/>
      <w:r>
        <w:lastRenderedPageBreak/>
        <w:t>Risiko- und Erfolgsfaktoren</w:t>
      </w:r>
      <w:bookmarkEnd w:id="19"/>
    </w:p>
    <w:p w14:paraId="40019DA0" w14:textId="77777777" w:rsidR="00C54392" w:rsidRDefault="00C54392" w:rsidP="00C54392">
      <w:pPr>
        <w:pStyle w:val="berschrift2"/>
        <w:rPr>
          <w:lang w:eastAsia="de-CH"/>
        </w:rPr>
      </w:pPr>
      <w:bookmarkStart w:id="20" w:name="_Toc12609221"/>
      <w:r>
        <w:rPr>
          <w:lang w:eastAsia="de-CH"/>
        </w:rPr>
        <w:t>Risikofaktoren</w:t>
      </w:r>
      <w:bookmarkEnd w:id="20"/>
    </w:p>
    <w:p w14:paraId="1908D40D" w14:textId="77777777" w:rsidR="00C54392" w:rsidRPr="00700829" w:rsidRDefault="00C54392" w:rsidP="00C54392">
      <w:pPr>
        <w:pStyle w:val="Listenabsatz"/>
        <w:numPr>
          <w:ilvl w:val="0"/>
          <w:numId w:val="20"/>
        </w:numPr>
        <w:rPr>
          <w:color w:val="0070C0"/>
        </w:rPr>
      </w:pPr>
      <w:r w:rsidRPr="00700829">
        <w:rPr>
          <w:color w:val="0070C0"/>
        </w:rPr>
        <w:t xml:space="preserve">Mit welchen Risiken (z.B. Datenverlust, Krankheit, etc.) ist zu rechnen? </w:t>
      </w:r>
    </w:p>
    <w:p w14:paraId="02BBB0CC" w14:textId="77777777" w:rsidR="00C54392" w:rsidRPr="00700829" w:rsidRDefault="00C54392" w:rsidP="00C54392">
      <w:pPr>
        <w:pStyle w:val="Listenabsatz"/>
        <w:rPr>
          <w:color w:val="0070C0"/>
        </w:rPr>
      </w:pPr>
      <w:r w:rsidRPr="00700829">
        <w:rPr>
          <w:color w:val="0070C0"/>
        </w:rPr>
        <w:t>Wer oder was könnte das Projekt negativ beeinflussen?</w:t>
      </w:r>
    </w:p>
    <w:p w14:paraId="757A2CD1" w14:textId="77777777" w:rsidR="00C54392" w:rsidRPr="00700829" w:rsidRDefault="00C54392" w:rsidP="00C54392">
      <w:pPr>
        <w:pStyle w:val="Listenabsatz"/>
        <w:numPr>
          <w:ilvl w:val="0"/>
          <w:numId w:val="20"/>
        </w:numPr>
        <w:rPr>
          <w:color w:val="0070C0"/>
        </w:rPr>
      </w:pPr>
      <w:r w:rsidRPr="00700829">
        <w:rPr>
          <w:color w:val="0070C0"/>
        </w:rPr>
        <w:t>Mit welchen Massnahmen soll den Risiken entgegengewirkt werden?</w:t>
      </w:r>
    </w:p>
    <w:p w14:paraId="6B163C4C" w14:textId="77777777" w:rsidR="00C54392" w:rsidRPr="00184D33" w:rsidRDefault="00C54392" w:rsidP="00C54392">
      <w:pPr>
        <w:pStyle w:val="berschrift2"/>
      </w:pPr>
      <w:bookmarkStart w:id="21" w:name="_Toc12609222"/>
      <w:r w:rsidRPr="00184D33">
        <w:t>Erfolgsfaktoren</w:t>
      </w:r>
      <w:bookmarkEnd w:id="21"/>
    </w:p>
    <w:p w14:paraId="4F140F71" w14:textId="77777777" w:rsidR="00C54392" w:rsidRPr="00700829" w:rsidRDefault="00C54392" w:rsidP="00C54392">
      <w:pPr>
        <w:pStyle w:val="Listenabsatz"/>
        <w:numPr>
          <w:ilvl w:val="0"/>
          <w:numId w:val="20"/>
        </w:numPr>
        <w:rPr>
          <w:color w:val="0070C0"/>
        </w:rPr>
      </w:pPr>
      <w:r w:rsidRPr="00700829">
        <w:rPr>
          <w:color w:val="0070C0"/>
        </w:rPr>
        <w:t>Welche Erfolgsfaktoren existieren? Wer oder was könnte das Projekt positiv beeinflussen?</w:t>
      </w:r>
    </w:p>
    <w:p w14:paraId="4FA1482D" w14:textId="77777777" w:rsidR="00C54392" w:rsidRPr="00700829" w:rsidRDefault="00C54392" w:rsidP="00C54392">
      <w:pPr>
        <w:pStyle w:val="Listenabsatz"/>
        <w:numPr>
          <w:ilvl w:val="0"/>
          <w:numId w:val="20"/>
        </w:numPr>
        <w:rPr>
          <w:color w:val="0070C0"/>
        </w:rPr>
      </w:pPr>
      <w:r w:rsidRPr="00700829">
        <w:rPr>
          <w:color w:val="0070C0"/>
        </w:rPr>
        <w:t>Mit welchen Massnahmen werden die Erfolgsfaktoren im Projekt (Projektführung und –</w:t>
      </w:r>
      <w:proofErr w:type="spellStart"/>
      <w:r w:rsidRPr="00700829">
        <w:rPr>
          <w:color w:val="0070C0"/>
        </w:rPr>
        <w:t>durchführung</w:t>
      </w:r>
      <w:proofErr w:type="spellEnd"/>
      <w:r w:rsidRPr="00700829">
        <w:rPr>
          <w:color w:val="0070C0"/>
        </w:rPr>
        <w:t>) integriert?</w:t>
      </w:r>
    </w:p>
    <w:p w14:paraId="3681F3F7" w14:textId="000D61C5" w:rsidR="00F960F1" w:rsidRPr="00C54392" w:rsidRDefault="00F960F1" w:rsidP="00C54392">
      <w:pPr>
        <w:rPr>
          <w:color w:val="0070C0"/>
        </w:rPr>
      </w:pPr>
      <w:r>
        <w:br w:type="page"/>
      </w:r>
    </w:p>
    <w:p w14:paraId="32792445" w14:textId="77777777" w:rsidR="00F960F1" w:rsidRDefault="00625002" w:rsidP="00F960F1">
      <w:pPr>
        <w:pStyle w:val="berschrift1"/>
      </w:pPr>
      <w:bookmarkStart w:id="22" w:name="_Toc12609237"/>
      <w:bookmarkEnd w:id="18"/>
      <w:r>
        <w:lastRenderedPageBreak/>
        <w:t>Ressourcenbedarf</w:t>
      </w:r>
      <w:bookmarkEnd w:id="22"/>
    </w:p>
    <w:p w14:paraId="6C71473A" w14:textId="77777777" w:rsidR="00625002" w:rsidRDefault="00625002" w:rsidP="00625002">
      <w:pPr>
        <w:pStyle w:val="berschrift2"/>
      </w:pPr>
      <w:bookmarkStart w:id="23" w:name="_Toc12609238"/>
      <w:r>
        <w:t>Personelle Ressourcen</w:t>
      </w:r>
      <w:bookmarkEnd w:id="23"/>
    </w:p>
    <w:p w14:paraId="50C665F1" w14:textId="59A7289C" w:rsidR="00625002" w:rsidRPr="004B5AEB" w:rsidRDefault="004B5AEB" w:rsidP="00625002">
      <w:pPr>
        <w:pStyle w:val="Listenabsatz"/>
        <w:numPr>
          <w:ilvl w:val="0"/>
          <w:numId w:val="20"/>
        </w:numPr>
        <w:rPr>
          <w:color w:val="0070C0"/>
          <w:lang w:eastAsia="de-CH"/>
        </w:rPr>
      </w:pPr>
      <w:r w:rsidRPr="004B5AEB">
        <w:rPr>
          <w:color w:val="0070C0"/>
          <w:lang w:eastAsia="de-CH"/>
        </w:rPr>
        <w:t>Erfassung der personellen Ressourcen (Zeit</w:t>
      </w:r>
      <w:r w:rsidR="00162C97">
        <w:rPr>
          <w:color w:val="0070C0"/>
          <w:lang w:eastAsia="de-CH"/>
        </w:rPr>
        <w:t>bedarf) basierend Projektstrukturplan und Vorgehensplan.</w:t>
      </w:r>
    </w:p>
    <w:p w14:paraId="6641C1B7" w14:textId="77777777" w:rsidR="00625002" w:rsidRDefault="00625002" w:rsidP="00625002">
      <w:pPr>
        <w:pStyle w:val="berschrift2"/>
        <w:rPr>
          <w:lang w:eastAsia="de-CH"/>
        </w:rPr>
      </w:pPr>
      <w:bookmarkStart w:id="24" w:name="_Toc12609239"/>
      <w:r>
        <w:rPr>
          <w:lang w:eastAsia="de-CH"/>
        </w:rPr>
        <w:t>Sachmittel</w:t>
      </w:r>
      <w:bookmarkEnd w:id="24"/>
    </w:p>
    <w:p w14:paraId="03B16A4B" w14:textId="35F5140B" w:rsidR="004B5AEB" w:rsidRPr="004B5AEB" w:rsidRDefault="004B5AEB" w:rsidP="004B5AEB">
      <w:pPr>
        <w:pStyle w:val="Listenabsatz"/>
        <w:numPr>
          <w:ilvl w:val="0"/>
          <w:numId w:val="20"/>
        </w:numPr>
        <w:rPr>
          <w:color w:val="0070C0"/>
          <w:lang w:eastAsia="de-CH"/>
        </w:rPr>
      </w:pPr>
      <w:r w:rsidRPr="004B5AEB">
        <w:rPr>
          <w:color w:val="0070C0"/>
          <w:lang w:eastAsia="de-CH"/>
        </w:rPr>
        <w:t xml:space="preserve">Erfassung des Ressourcenbedarfs an Sachmitteln (Infrastruktur, Material, </w:t>
      </w:r>
      <w:r w:rsidR="00162C97">
        <w:rPr>
          <w:color w:val="0070C0"/>
          <w:lang w:eastAsia="de-CH"/>
        </w:rPr>
        <w:t xml:space="preserve">Räumlichkeiten, </w:t>
      </w:r>
      <w:r w:rsidR="00F20759">
        <w:rPr>
          <w:color w:val="0070C0"/>
          <w:lang w:eastAsia="de-CH"/>
        </w:rPr>
        <w:t>usw.</w:t>
      </w:r>
      <w:r w:rsidRPr="004B5AEB">
        <w:rPr>
          <w:color w:val="0070C0"/>
          <w:lang w:eastAsia="de-CH"/>
        </w:rPr>
        <w:t>)</w:t>
      </w:r>
    </w:p>
    <w:p w14:paraId="4847666F" w14:textId="77777777" w:rsidR="00625002" w:rsidRDefault="00625002" w:rsidP="00625002">
      <w:pPr>
        <w:pStyle w:val="berschrift2"/>
        <w:rPr>
          <w:lang w:eastAsia="de-CH"/>
        </w:rPr>
      </w:pPr>
      <w:bookmarkStart w:id="25" w:name="_Toc12609240"/>
      <w:r>
        <w:rPr>
          <w:lang w:eastAsia="de-CH"/>
        </w:rPr>
        <w:t>Kosten</w:t>
      </w:r>
      <w:bookmarkEnd w:id="25"/>
    </w:p>
    <w:p w14:paraId="76318A16" w14:textId="6453DE02" w:rsidR="00CF4906" w:rsidRPr="004B5AEB" w:rsidRDefault="004B5AEB" w:rsidP="004B5AEB">
      <w:pPr>
        <w:pStyle w:val="Listenabsatz"/>
        <w:numPr>
          <w:ilvl w:val="0"/>
          <w:numId w:val="20"/>
        </w:numPr>
        <w:spacing w:after="0" w:line="240" w:lineRule="auto"/>
        <w:contextualSpacing w:val="0"/>
        <w:rPr>
          <w:color w:val="0070C0"/>
        </w:rPr>
      </w:pPr>
      <w:r w:rsidRPr="004B5AEB">
        <w:rPr>
          <w:color w:val="0070C0"/>
        </w:rPr>
        <w:t xml:space="preserve">Erfassung der </w:t>
      </w:r>
      <w:r w:rsidR="00F20759">
        <w:rPr>
          <w:color w:val="0070C0"/>
        </w:rPr>
        <w:t>Kosten (Personal, Material, usw.</w:t>
      </w:r>
      <w:r w:rsidRPr="004B5AEB">
        <w:rPr>
          <w:color w:val="0070C0"/>
        </w:rPr>
        <w:t>)</w:t>
      </w:r>
      <w:r w:rsidR="00162C97">
        <w:rPr>
          <w:color w:val="0070C0"/>
        </w:rPr>
        <w:t>. Allenfalls müssen Annahmen (z.B. Stundensatz) getroffen werden.</w:t>
      </w:r>
    </w:p>
    <w:p w14:paraId="658B5F0F" w14:textId="77777777" w:rsidR="00CF4906" w:rsidRPr="00F8229B" w:rsidRDefault="00CF4906" w:rsidP="00A1724C">
      <w:pPr>
        <w:spacing w:after="0" w:line="240" w:lineRule="auto"/>
        <w:contextualSpacing w:val="0"/>
        <w:rPr>
          <w:color w:val="0070C0"/>
        </w:rPr>
      </w:pPr>
    </w:p>
    <w:p w14:paraId="2ECAA009" w14:textId="77777777" w:rsidR="00CF4906" w:rsidRPr="00F8229B" w:rsidRDefault="00CF4906" w:rsidP="00A1724C">
      <w:pPr>
        <w:spacing w:after="0" w:line="240" w:lineRule="auto"/>
        <w:contextualSpacing w:val="0"/>
        <w:rPr>
          <w:color w:val="0070C0"/>
        </w:rPr>
      </w:pPr>
    </w:p>
    <w:p w14:paraId="2E6A4E17" w14:textId="77777777" w:rsidR="00CF4906" w:rsidRPr="00F8229B" w:rsidRDefault="00CF4906" w:rsidP="00A1724C">
      <w:pPr>
        <w:spacing w:after="0" w:line="240" w:lineRule="auto"/>
        <w:contextualSpacing w:val="0"/>
        <w:rPr>
          <w:color w:val="0070C0"/>
        </w:rPr>
      </w:pPr>
    </w:p>
    <w:p w14:paraId="3F429382" w14:textId="77777777" w:rsidR="00CF4906" w:rsidRPr="00F8229B" w:rsidRDefault="00CF4906" w:rsidP="00A1724C">
      <w:pPr>
        <w:spacing w:after="0" w:line="240" w:lineRule="auto"/>
        <w:contextualSpacing w:val="0"/>
        <w:rPr>
          <w:color w:val="0070C0"/>
        </w:rPr>
      </w:pPr>
    </w:p>
    <w:p w14:paraId="7821C32E" w14:textId="77777777" w:rsidR="00CF4906" w:rsidRPr="00F8229B" w:rsidRDefault="00CF4906" w:rsidP="00A1724C">
      <w:pPr>
        <w:spacing w:after="0" w:line="240" w:lineRule="auto"/>
        <w:contextualSpacing w:val="0"/>
        <w:rPr>
          <w:color w:val="0070C0"/>
        </w:rPr>
      </w:pPr>
    </w:p>
    <w:p w14:paraId="4249BD90" w14:textId="77777777" w:rsidR="00CF4906" w:rsidRPr="00F8229B" w:rsidRDefault="00CF4906" w:rsidP="00A1724C">
      <w:pPr>
        <w:spacing w:after="0" w:line="240" w:lineRule="auto"/>
        <w:contextualSpacing w:val="0"/>
        <w:rPr>
          <w:color w:val="0070C0"/>
        </w:rPr>
      </w:pPr>
    </w:p>
    <w:p w14:paraId="21FA0EE9" w14:textId="77777777" w:rsidR="00CF4906" w:rsidRPr="00F8229B" w:rsidRDefault="00CF4906" w:rsidP="00A1724C">
      <w:pPr>
        <w:spacing w:after="0" w:line="240" w:lineRule="auto"/>
        <w:contextualSpacing w:val="0"/>
        <w:rPr>
          <w:color w:val="0070C0"/>
        </w:rPr>
      </w:pPr>
    </w:p>
    <w:p w14:paraId="111AD312" w14:textId="77777777" w:rsidR="00A1724C" w:rsidRPr="00F8229B" w:rsidRDefault="00A1724C" w:rsidP="00A1724C">
      <w:pPr>
        <w:pStyle w:val="berschrift2"/>
        <w:numPr>
          <w:ilvl w:val="0"/>
          <w:numId w:val="0"/>
        </w:numPr>
        <w:rPr>
          <w:color w:val="0070C0"/>
        </w:rPr>
      </w:pPr>
    </w:p>
    <w:bookmarkEnd w:id="0"/>
    <w:p w14:paraId="4D200586" w14:textId="77777777" w:rsidR="00D97107" w:rsidRPr="00D97107" w:rsidRDefault="00D97107" w:rsidP="00D97107"/>
    <w:sectPr w:rsidR="00D97107" w:rsidRPr="00D97107" w:rsidSect="005A303F">
      <w:headerReference w:type="even" r:id="rId10"/>
      <w:headerReference w:type="default" r:id="rId11"/>
      <w:footerReference w:type="even" r:id="rId12"/>
      <w:footerReference w:type="default" r:id="rId13"/>
      <w:type w:val="continuous"/>
      <w:pgSz w:w="11906" w:h="16838" w:code="9"/>
      <w:pgMar w:top="1134" w:right="1418" w:bottom="1134" w:left="2268" w:header="45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3DE67" w14:textId="77777777" w:rsidR="003C680A" w:rsidRDefault="003C680A">
      <w:r>
        <w:separator/>
      </w:r>
    </w:p>
  </w:endnote>
  <w:endnote w:type="continuationSeparator" w:id="0">
    <w:p w14:paraId="1045B964" w14:textId="77777777" w:rsidR="003C680A" w:rsidRDefault="003C6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170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671"/>
      <w:gridCol w:w="2399"/>
      <w:gridCol w:w="3149"/>
    </w:tblGrid>
    <w:tr w:rsidR="00D05308" w:rsidRPr="00314D78" w14:paraId="7ACB870E" w14:textId="77777777" w:rsidTr="007B4AE7">
      <w:trPr>
        <w:trHeight w:val="414"/>
      </w:trPr>
      <w:tc>
        <w:tcPr>
          <w:tcW w:w="2671" w:type="dxa"/>
          <w:vAlign w:val="center"/>
        </w:tcPr>
        <w:sdt>
          <w:sdtPr>
            <w:id w:val="-1574031765"/>
            <w:docPartObj>
              <w:docPartGallery w:val="Page Numbers (Top of Page)"/>
              <w:docPartUnique/>
            </w:docPartObj>
          </w:sdtPr>
          <w:sdtEndPr/>
          <w:sdtContent>
            <w:p w14:paraId="0E6DC59A" w14:textId="77777777" w:rsidR="00D05308" w:rsidRPr="00314D78" w:rsidRDefault="00D05308" w:rsidP="00497C3C">
              <w:pPr>
                <w:pStyle w:val="Fuzeile"/>
              </w:pPr>
              <w:r w:rsidRPr="00314D78">
                <w:t xml:space="preserve">Seite </w:t>
              </w:r>
              <w:r w:rsidRPr="00314D78">
                <w:fldChar w:fldCharType="begin"/>
              </w:r>
              <w:r w:rsidRPr="00314D78">
                <w:instrText>PAGE</w:instrText>
              </w:r>
              <w:r w:rsidRPr="00314D78">
                <w:fldChar w:fldCharType="separate"/>
              </w:r>
              <w:r w:rsidR="005A303F">
                <w:rPr>
                  <w:noProof/>
                </w:rPr>
                <w:t>2</w:t>
              </w:r>
              <w:r w:rsidRPr="00314D78">
                <w:fldChar w:fldCharType="end"/>
              </w:r>
              <w:r w:rsidRPr="00314D78">
                <w:t xml:space="preserve"> von </w:t>
              </w:r>
              <w:r w:rsidRPr="00314D78">
                <w:fldChar w:fldCharType="begin"/>
              </w:r>
              <w:r w:rsidRPr="00314D78">
                <w:instrText>NUMPAGES</w:instrText>
              </w:r>
              <w:r w:rsidRPr="00314D78">
                <w:fldChar w:fldCharType="separate"/>
              </w:r>
              <w:r w:rsidR="00E14184">
                <w:rPr>
                  <w:noProof/>
                </w:rPr>
                <w:t>9</w:t>
              </w:r>
              <w:r w:rsidRPr="00314D78">
                <w:fldChar w:fldCharType="end"/>
              </w:r>
            </w:p>
          </w:sdtContent>
        </w:sdt>
      </w:tc>
      <w:tc>
        <w:tcPr>
          <w:tcW w:w="2399" w:type="dxa"/>
          <w:vAlign w:val="center"/>
        </w:tcPr>
        <w:p w14:paraId="24426D67" w14:textId="421A9318" w:rsidR="00D05308" w:rsidRPr="00314D78" w:rsidRDefault="00D05308" w:rsidP="00497C3C">
          <w:pPr>
            <w:pStyle w:val="Fuzeile"/>
          </w:pPr>
          <w:r w:rsidRPr="00314D78">
            <w:fldChar w:fldCharType="begin"/>
          </w:r>
          <w:r w:rsidRPr="00314D78">
            <w:instrText xml:space="preserve"> DOCPROPERTY  Category  \* MERGEFORMAT </w:instrText>
          </w:r>
          <w:r w:rsidRPr="00314D78">
            <w:fldChar w:fldCharType="end"/>
          </w:r>
        </w:p>
      </w:tc>
      <w:tc>
        <w:tcPr>
          <w:tcW w:w="3149" w:type="dxa"/>
          <w:vAlign w:val="center"/>
        </w:tcPr>
        <w:p w14:paraId="236BD4B2" w14:textId="77777777" w:rsidR="00D05308" w:rsidRPr="00314D78" w:rsidRDefault="00D05308" w:rsidP="00497C3C">
          <w:pPr>
            <w:pStyle w:val="Fuzeile"/>
            <w:jc w:val="right"/>
          </w:pPr>
          <w:r w:rsidRPr="00314D78">
            <w:rPr>
              <w:noProof/>
              <w:lang w:eastAsia="de-CH"/>
            </w:rPr>
            <w:drawing>
              <wp:anchor distT="0" distB="0" distL="114300" distR="114300" simplePos="0" relativeHeight="251662336" behindDoc="1" locked="0" layoutInCell="1" allowOverlap="1" wp14:anchorId="22053B64" wp14:editId="3DC42433">
                <wp:simplePos x="0" y="0"/>
                <wp:positionH relativeFrom="column">
                  <wp:posOffset>168910</wp:posOffset>
                </wp:positionH>
                <wp:positionV relativeFrom="paragraph">
                  <wp:posOffset>-3175</wp:posOffset>
                </wp:positionV>
                <wp:extent cx="259715" cy="179705"/>
                <wp:effectExtent l="0" t="0" r="6985" b="0"/>
                <wp:wrapNone/>
                <wp:docPr id="10" name="Bild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97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14D78">
            <w:t xml:space="preserve"> Zentrum für berufliche Weiterbildung</w:t>
          </w:r>
        </w:p>
      </w:tc>
    </w:tr>
  </w:tbl>
  <w:p w14:paraId="6D090E7B" w14:textId="77777777" w:rsidR="00D05308" w:rsidRDefault="00D0530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170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77"/>
      <w:gridCol w:w="2494"/>
      <w:gridCol w:w="2748"/>
    </w:tblGrid>
    <w:tr w:rsidR="00D05308" w:rsidRPr="00C7268D" w14:paraId="30D327F1" w14:textId="77777777" w:rsidTr="007B4AE7">
      <w:trPr>
        <w:trHeight w:val="414"/>
      </w:trPr>
      <w:tc>
        <w:tcPr>
          <w:tcW w:w="2977" w:type="dxa"/>
          <w:vAlign w:val="center"/>
        </w:tcPr>
        <w:p w14:paraId="5CF84EDE" w14:textId="77777777" w:rsidR="00D05308" w:rsidRPr="005106FD" w:rsidRDefault="00D05308" w:rsidP="00497C3C">
          <w:pPr>
            <w:pStyle w:val="Fuzeile"/>
            <w:spacing w:line="480" w:lineRule="auto"/>
            <w:jc w:val="right"/>
            <w:rPr>
              <w:sz w:val="20"/>
            </w:rPr>
          </w:pPr>
          <w:r>
            <w:rPr>
              <w:rFonts w:ascii="Times New Roman" w:hAnsi="Times New Roman"/>
              <w:noProof/>
              <w:lang w:eastAsia="de-CH"/>
            </w:rPr>
            <w:drawing>
              <wp:anchor distT="0" distB="0" distL="114300" distR="114300" simplePos="0" relativeHeight="251660288" behindDoc="1" locked="0" layoutInCell="1" allowOverlap="1" wp14:anchorId="28AD8D33" wp14:editId="250E9ABF">
                <wp:simplePos x="0" y="0"/>
                <wp:positionH relativeFrom="column">
                  <wp:posOffset>62865</wp:posOffset>
                </wp:positionH>
                <wp:positionV relativeFrom="paragraph">
                  <wp:posOffset>-4445</wp:posOffset>
                </wp:positionV>
                <wp:extent cx="259715" cy="179705"/>
                <wp:effectExtent l="0" t="0" r="6985" b="0"/>
                <wp:wrapNone/>
                <wp:docPr id="11" name="Bild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97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A4276B">
            <w:t>Zentrum für berufliche Weiterbildung</w:t>
          </w:r>
        </w:p>
      </w:tc>
      <w:tc>
        <w:tcPr>
          <w:tcW w:w="2494" w:type="dxa"/>
          <w:vAlign w:val="center"/>
        </w:tcPr>
        <w:p w14:paraId="3CF675E9" w14:textId="13C0E0D9" w:rsidR="00D05308" w:rsidRPr="00A4276B" w:rsidRDefault="00D05308" w:rsidP="00A307A4">
          <w:pPr>
            <w:pStyle w:val="Fuzeile"/>
            <w:spacing w:line="480" w:lineRule="auto"/>
            <w:rPr>
              <w:sz w:val="20"/>
            </w:rPr>
          </w:pPr>
          <w:r w:rsidRPr="00C7268D">
            <w:fldChar w:fldCharType="begin"/>
          </w:r>
          <w:r w:rsidRPr="00C7268D">
            <w:instrText xml:space="preserve"> DOCPROPERTY  Category  \* MERGEFORMAT </w:instrText>
          </w:r>
          <w:r w:rsidRPr="00C7268D">
            <w:fldChar w:fldCharType="end"/>
          </w:r>
        </w:p>
      </w:tc>
      <w:tc>
        <w:tcPr>
          <w:tcW w:w="2748" w:type="dxa"/>
          <w:vAlign w:val="center"/>
        </w:tcPr>
        <w:p w14:paraId="56164EA0" w14:textId="77777777" w:rsidR="00D05308" w:rsidRPr="00C7268D" w:rsidRDefault="003C680A" w:rsidP="00497C3C">
          <w:pPr>
            <w:pStyle w:val="Fuzeile"/>
            <w:spacing w:line="480" w:lineRule="auto"/>
            <w:jc w:val="right"/>
          </w:pPr>
          <w:sdt>
            <w:sdtPr>
              <w:id w:val="45575002"/>
              <w:docPartObj>
                <w:docPartGallery w:val="Page Numbers (Top of Page)"/>
                <w:docPartUnique/>
              </w:docPartObj>
            </w:sdtPr>
            <w:sdtEndPr/>
            <w:sdtContent>
              <w:r w:rsidR="00D05308" w:rsidRPr="00C7268D">
                <w:t xml:space="preserve">Seite </w:t>
              </w:r>
              <w:r w:rsidR="00D05308" w:rsidRPr="00C7268D">
                <w:fldChar w:fldCharType="begin"/>
              </w:r>
              <w:r w:rsidR="00D05308" w:rsidRPr="00C7268D">
                <w:instrText>PAGE</w:instrText>
              </w:r>
              <w:r w:rsidR="00D05308" w:rsidRPr="00C7268D">
                <w:fldChar w:fldCharType="separate"/>
              </w:r>
              <w:r w:rsidR="004C3EAE">
                <w:rPr>
                  <w:noProof/>
                </w:rPr>
                <w:t>4</w:t>
              </w:r>
              <w:r w:rsidR="00D05308" w:rsidRPr="00C7268D">
                <w:fldChar w:fldCharType="end"/>
              </w:r>
              <w:r w:rsidR="00D05308" w:rsidRPr="00C7268D">
                <w:t xml:space="preserve"> von </w:t>
              </w:r>
              <w:r w:rsidR="00D05308" w:rsidRPr="00C7268D">
                <w:fldChar w:fldCharType="begin"/>
              </w:r>
              <w:r w:rsidR="00D05308" w:rsidRPr="00C7268D">
                <w:instrText>NUMPAGES</w:instrText>
              </w:r>
              <w:r w:rsidR="00D05308" w:rsidRPr="00C7268D">
                <w:fldChar w:fldCharType="separate"/>
              </w:r>
              <w:r w:rsidR="004C3EAE">
                <w:rPr>
                  <w:noProof/>
                </w:rPr>
                <w:t>9</w:t>
              </w:r>
              <w:r w:rsidR="00D05308" w:rsidRPr="00C7268D">
                <w:fldChar w:fldCharType="end"/>
              </w:r>
            </w:sdtContent>
          </w:sdt>
        </w:p>
      </w:tc>
    </w:tr>
  </w:tbl>
  <w:p w14:paraId="2FB01DE5" w14:textId="77777777" w:rsidR="00D05308" w:rsidRPr="00314D78" w:rsidRDefault="00D05308" w:rsidP="00314D7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76A58" w14:textId="77777777" w:rsidR="003C680A" w:rsidRDefault="003C680A">
      <w:r>
        <w:separator/>
      </w:r>
    </w:p>
  </w:footnote>
  <w:footnote w:type="continuationSeparator" w:id="0">
    <w:p w14:paraId="60D24A6F" w14:textId="77777777" w:rsidR="003C680A" w:rsidRDefault="003C6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CellMar>
        <w:top w:w="57" w:type="dxa"/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2719"/>
      <w:gridCol w:w="2720"/>
      <w:gridCol w:w="2781"/>
    </w:tblGrid>
    <w:tr w:rsidR="00D05308" w:rsidRPr="00497C3C" w14:paraId="6EC61E29" w14:textId="77777777" w:rsidTr="007B4AE7">
      <w:tc>
        <w:tcPr>
          <w:tcW w:w="3353" w:type="dxa"/>
        </w:tcPr>
        <w:p w14:paraId="269583A8" w14:textId="77777777" w:rsidR="00D05308" w:rsidRPr="00497C3C" w:rsidRDefault="00D05308" w:rsidP="005106FD">
          <w:pPr>
            <w:pStyle w:val="Kopfzeile"/>
          </w:pPr>
        </w:p>
      </w:tc>
      <w:tc>
        <w:tcPr>
          <w:tcW w:w="3354" w:type="dxa"/>
        </w:tcPr>
        <w:p w14:paraId="50E89840" w14:textId="3BB39F0F" w:rsidR="00D05308" w:rsidRPr="00497C3C" w:rsidRDefault="00D05308" w:rsidP="005106FD">
          <w:pPr>
            <w:pStyle w:val="Kopfzeile"/>
          </w:pPr>
          <w:r w:rsidRPr="00497C3C">
            <w:fldChar w:fldCharType="begin"/>
          </w:r>
          <w:r w:rsidRPr="00497C3C">
            <w:instrText xml:space="preserve"> DOCPROPERTY  Category  \* MERGEFORMAT </w:instrText>
          </w:r>
          <w:r w:rsidRPr="00497C3C">
            <w:fldChar w:fldCharType="end"/>
          </w:r>
        </w:p>
      </w:tc>
      <w:tc>
        <w:tcPr>
          <w:tcW w:w="3354" w:type="dxa"/>
        </w:tcPr>
        <w:p w14:paraId="0625AF63" w14:textId="77777777" w:rsidR="00D05308" w:rsidRPr="00497C3C" w:rsidRDefault="00D05308" w:rsidP="00715455">
          <w:pPr>
            <w:pStyle w:val="Kopfzeile"/>
            <w:jc w:val="right"/>
          </w:pPr>
          <w:r>
            <w:t>Projektantrag</w:t>
          </w:r>
          <w:r w:rsidR="002F5E69">
            <w:t xml:space="preserve"> Semesterarbeit</w:t>
          </w:r>
        </w:p>
      </w:tc>
    </w:tr>
  </w:tbl>
  <w:p w14:paraId="418009C0" w14:textId="77777777" w:rsidR="00D05308" w:rsidRDefault="00D05308" w:rsidP="00D9710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CellMar>
        <w:top w:w="57" w:type="dxa"/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2800"/>
      <w:gridCol w:w="2663"/>
      <w:gridCol w:w="2757"/>
    </w:tblGrid>
    <w:tr w:rsidR="00D05308" w:rsidRPr="005106FD" w14:paraId="5C7ABA33" w14:textId="77777777" w:rsidTr="007B4AE7">
      <w:tc>
        <w:tcPr>
          <w:tcW w:w="3135" w:type="dxa"/>
        </w:tcPr>
        <w:p w14:paraId="4F452657" w14:textId="77777777" w:rsidR="00D05308" w:rsidRPr="005106FD" w:rsidRDefault="00D05308" w:rsidP="00497C3C">
          <w:pPr>
            <w:pStyle w:val="Kopfzeile"/>
          </w:pPr>
          <w:r>
            <w:t>P</w:t>
          </w:r>
          <w:r w:rsidR="00625002">
            <w:t>rojektauftrag</w:t>
          </w:r>
          <w:r w:rsidR="008C3E38">
            <w:t xml:space="preserve"> </w:t>
          </w:r>
          <w:r w:rsidR="00625002">
            <w:t>AüP</w:t>
          </w:r>
        </w:p>
      </w:tc>
      <w:tc>
        <w:tcPr>
          <w:tcW w:w="3022" w:type="dxa"/>
        </w:tcPr>
        <w:p w14:paraId="2ADCC155" w14:textId="48E8E93F" w:rsidR="00D05308" w:rsidRPr="005106FD" w:rsidRDefault="00D05308" w:rsidP="00497C3C">
          <w:pPr>
            <w:pStyle w:val="Kopfzeile"/>
          </w:pPr>
          <w:r w:rsidRPr="005106FD">
            <w:fldChar w:fldCharType="begin"/>
          </w:r>
          <w:r w:rsidRPr="005106FD">
            <w:instrText xml:space="preserve"> DOCPROPERTY  Category  \* MERGEFORMAT </w:instrText>
          </w:r>
          <w:r w:rsidRPr="005106FD">
            <w:fldChar w:fldCharType="end"/>
          </w:r>
        </w:p>
      </w:tc>
      <w:tc>
        <w:tcPr>
          <w:tcW w:w="3130" w:type="dxa"/>
        </w:tcPr>
        <w:p w14:paraId="71F198AB" w14:textId="77777777" w:rsidR="00D05308" w:rsidRPr="005106FD" w:rsidRDefault="00D05308" w:rsidP="00195650">
          <w:pPr>
            <w:pStyle w:val="Kopfzeile"/>
            <w:jc w:val="right"/>
          </w:pPr>
        </w:p>
      </w:tc>
    </w:tr>
  </w:tbl>
  <w:p w14:paraId="6B462DE3" w14:textId="77777777" w:rsidR="00D05308" w:rsidRDefault="00D05308" w:rsidP="005106F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A50A2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D9615F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73227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5E1B9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76036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34334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7ECD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2DA34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9E8F9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F001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944FA"/>
    <w:multiLevelType w:val="hybridMultilevel"/>
    <w:tmpl w:val="C604168A"/>
    <w:lvl w:ilvl="0" w:tplc="F144509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CB57FC"/>
    <w:multiLevelType w:val="multilevel"/>
    <w:tmpl w:val="49A0D70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Restart w:val="0"/>
      <w:isLgl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12822AE4"/>
    <w:multiLevelType w:val="multilevel"/>
    <w:tmpl w:val="9A20631A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17536D77"/>
    <w:multiLevelType w:val="hybridMultilevel"/>
    <w:tmpl w:val="13CCE9FE"/>
    <w:lvl w:ilvl="0" w:tplc="F532032A">
      <w:start w:val="1"/>
      <w:numFmt w:val="decimal"/>
      <w:pStyle w:val="Nummerierung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20808"/>
    <w:multiLevelType w:val="hybridMultilevel"/>
    <w:tmpl w:val="963E5ACE"/>
    <w:lvl w:ilvl="0" w:tplc="D132E536">
      <w:start w:val="1"/>
      <w:numFmt w:val="bullet"/>
      <w:lvlText w:val="-"/>
      <w:lvlJc w:val="left"/>
      <w:pPr>
        <w:ind w:left="700" w:hanging="360"/>
      </w:pPr>
      <w:rPr>
        <w:rFonts w:ascii="Calibri" w:hAnsi="Calibri" w:hint="default"/>
      </w:rPr>
    </w:lvl>
    <w:lvl w:ilvl="1" w:tplc="F19E0108">
      <w:start w:val="1"/>
      <w:numFmt w:val="bullet"/>
      <w:pStyle w:val="Aufzhlung2"/>
      <w:lvlText w:val="-"/>
      <w:lvlJc w:val="left"/>
      <w:pPr>
        <w:ind w:left="1610" w:hanging="360"/>
      </w:pPr>
      <w:rPr>
        <w:rFonts w:ascii="Calibri" w:hAnsi="Calibri" w:hint="default"/>
      </w:rPr>
    </w:lvl>
    <w:lvl w:ilvl="2" w:tplc="0807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5" w15:restartNumberingAfterBreak="0">
    <w:nsid w:val="510A33F2"/>
    <w:multiLevelType w:val="hybridMultilevel"/>
    <w:tmpl w:val="F028B938"/>
    <w:lvl w:ilvl="0" w:tplc="52B211DC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i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D658D1"/>
    <w:multiLevelType w:val="hybridMultilevel"/>
    <w:tmpl w:val="31CE2440"/>
    <w:lvl w:ilvl="0" w:tplc="544A1828">
      <w:start w:val="1"/>
      <w:numFmt w:val="bullet"/>
      <w:lvlText w:val="-"/>
      <w:lvlJc w:val="left"/>
      <w:pPr>
        <w:tabs>
          <w:tab w:val="num" w:pos="567"/>
        </w:tabs>
        <w:ind w:left="567" w:hanging="283"/>
      </w:pPr>
      <w:rPr>
        <w:rFonts w:ascii="Arial" w:hAnsi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A35C16"/>
    <w:multiLevelType w:val="hybridMultilevel"/>
    <w:tmpl w:val="85162158"/>
    <w:lvl w:ilvl="0" w:tplc="8C6693D8">
      <w:start w:val="1"/>
      <w:numFmt w:val="bullet"/>
      <w:pStyle w:val="Aufzhlung1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30227"/>
    <w:multiLevelType w:val="hybridMultilevel"/>
    <w:tmpl w:val="6B74A2AC"/>
    <w:lvl w:ilvl="0" w:tplc="F2126162">
      <w:start w:val="2"/>
      <w:numFmt w:val="bullet"/>
      <w:lvlText w:val="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0"/>
  </w:num>
  <w:num w:numId="15">
    <w:abstractNumId w:val="16"/>
  </w:num>
  <w:num w:numId="16">
    <w:abstractNumId w:val="13"/>
  </w:num>
  <w:num w:numId="17">
    <w:abstractNumId w:val="13"/>
    <w:lvlOverride w:ilvl="0">
      <w:startOverride w:val="1"/>
    </w:lvlOverride>
  </w:num>
  <w:num w:numId="18">
    <w:abstractNumId w:val="13"/>
    <w:lvlOverride w:ilvl="0">
      <w:startOverride w:val="1"/>
    </w:lvlOverride>
  </w:num>
  <w:num w:numId="19">
    <w:abstractNumId w:val="18"/>
  </w:num>
  <w:num w:numId="20">
    <w:abstractNumId w:val="15"/>
  </w:num>
  <w:num w:numId="21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onsecutiveHyphenLimit w:val="2"/>
  <w:hyphenationZone w:val="284"/>
  <w:drawingGridHorizontalSpacing w:val="113"/>
  <w:drawingGridVerticalSpacing w:val="113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CCF"/>
    <w:rsid w:val="00025208"/>
    <w:rsid w:val="00031529"/>
    <w:rsid w:val="000533D6"/>
    <w:rsid w:val="00056E7B"/>
    <w:rsid w:val="00066EF4"/>
    <w:rsid w:val="00074BAA"/>
    <w:rsid w:val="00091F42"/>
    <w:rsid w:val="000C1355"/>
    <w:rsid w:val="000C57B1"/>
    <w:rsid w:val="000E24D7"/>
    <w:rsid w:val="000E4226"/>
    <w:rsid w:val="000E7AC7"/>
    <w:rsid w:val="000F00DC"/>
    <w:rsid w:val="000F400F"/>
    <w:rsid w:val="000F428C"/>
    <w:rsid w:val="000F584A"/>
    <w:rsid w:val="000F6154"/>
    <w:rsid w:val="001035C3"/>
    <w:rsid w:val="00133B86"/>
    <w:rsid w:val="001526BE"/>
    <w:rsid w:val="001573FF"/>
    <w:rsid w:val="00162C97"/>
    <w:rsid w:val="00191169"/>
    <w:rsid w:val="00195650"/>
    <w:rsid w:val="001A4649"/>
    <w:rsid w:val="001A4D92"/>
    <w:rsid w:val="001C1041"/>
    <w:rsid w:val="001C3261"/>
    <w:rsid w:val="001D478F"/>
    <w:rsid w:val="001D49A5"/>
    <w:rsid w:val="001E506A"/>
    <w:rsid w:val="001F3984"/>
    <w:rsid w:val="00206EB7"/>
    <w:rsid w:val="00223222"/>
    <w:rsid w:val="00235A9C"/>
    <w:rsid w:val="00240782"/>
    <w:rsid w:val="00241F12"/>
    <w:rsid w:val="00243B4E"/>
    <w:rsid w:val="00256DC6"/>
    <w:rsid w:val="00274147"/>
    <w:rsid w:val="00276998"/>
    <w:rsid w:val="002921F9"/>
    <w:rsid w:val="002924CB"/>
    <w:rsid w:val="00296A42"/>
    <w:rsid w:val="002B036B"/>
    <w:rsid w:val="002B17A7"/>
    <w:rsid w:val="002C6A03"/>
    <w:rsid w:val="002D78CD"/>
    <w:rsid w:val="002F5E69"/>
    <w:rsid w:val="002F5F41"/>
    <w:rsid w:val="00302F7B"/>
    <w:rsid w:val="00314D78"/>
    <w:rsid w:val="0033208B"/>
    <w:rsid w:val="003477CA"/>
    <w:rsid w:val="00347AA4"/>
    <w:rsid w:val="003566A8"/>
    <w:rsid w:val="003665E5"/>
    <w:rsid w:val="003729C9"/>
    <w:rsid w:val="00374B6C"/>
    <w:rsid w:val="0038250C"/>
    <w:rsid w:val="00393181"/>
    <w:rsid w:val="003962A0"/>
    <w:rsid w:val="003A29E1"/>
    <w:rsid w:val="003B0539"/>
    <w:rsid w:val="003C22AD"/>
    <w:rsid w:val="003C680A"/>
    <w:rsid w:val="003C7495"/>
    <w:rsid w:val="003C7685"/>
    <w:rsid w:val="003E5B05"/>
    <w:rsid w:val="003E7442"/>
    <w:rsid w:val="00405F5F"/>
    <w:rsid w:val="00446051"/>
    <w:rsid w:val="00487CCF"/>
    <w:rsid w:val="004929E0"/>
    <w:rsid w:val="00497C3C"/>
    <w:rsid w:val="004B09BB"/>
    <w:rsid w:val="004B5AEB"/>
    <w:rsid w:val="004C07A6"/>
    <w:rsid w:val="004C3EAE"/>
    <w:rsid w:val="004D07A9"/>
    <w:rsid w:val="004D1330"/>
    <w:rsid w:val="004D4588"/>
    <w:rsid w:val="004D5D73"/>
    <w:rsid w:val="004E0D7A"/>
    <w:rsid w:val="004F281B"/>
    <w:rsid w:val="005059A8"/>
    <w:rsid w:val="005106FD"/>
    <w:rsid w:val="0053224C"/>
    <w:rsid w:val="00556FF7"/>
    <w:rsid w:val="005657C4"/>
    <w:rsid w:val="00566EF4"/>
    <w:rsid w:val="00567F86"/>
    <w:rsid w:val="005727FD"/>
    <w:rsid w:val="00575B95"/>
    <w:rsid w:val="00592A9A"/>
    <w:rsid w:val="00595646"/>
    <w:rsid w:val="005A29FB"/>
    <w:rsid w:val="005A303F"/>
    <w:rsid w:val="005F5FBD"/>
    <w:rsid w:val="005F7D3E"/>
    <w:rsid w:val="00601E19"/>
    <w:rsid w:val="0060395C"/>
    <w:rsid w:val="00610152"/>
    <w:rsid w:val="00621731"/>
    <w:rsid w:val="00622060"/>
    <w:rsid w:val="00625002"/>
    <w:rsid w:val="00626788"/>
    <w:rsid w:val="006507D2"/>
    <w:rsid w:val="0066434F"/>
    <w:rsid w:val="0066499E"/>
    <w:rsid w:val="00675128"/>
    <w:rsid w:val="00683169"/>
    <w:rsid w:val="00683EF5"/>
    <w:rsid w:val="006C2D6F"/>
    <w:rsid w:val="006C354A"/>
    <w:rsid w:val="006D0FD7"/>
    <w:rsid w:val="00700EDE"/>
    <w:rsid w:val="00715455"/>
    <w:rsid w:val="00716B5F"/>
    <w:rsid w:val="007205B0"/>
    <w:rsid w:val="00734699"/>
    <w:rsid w:val="00747596"/>
    <w:rsid w:val="00750D64"/>
    <w:rsid w:val="00792988"/>
    <w:rsid w:val="007A3955"/>
    <w:rsid w:val="007B4AE7"/>
    <w:rsid w:val="007B6123"/>
    <w:rsid w:val="007C221B"/>
    <w:rsid w:val="007C2D83"/>
    <w:rsid w:val="007E3CF3"/>
    <w:rsid w:val="00813C63"/>
    <w:rsid w:val="008454E8"/>
    <w:rsid w:val="008527A3"/>
    <w:rsid w:val="00852D95"/>
    <w:rsid w:val="008565D9"/>
    <w:rsid w:val="00862D01"/>
    <w:rsid w:val="008676F7"/>
    <w:rsid w:val="008723FE"/>
    <w:rsid w:val="0088295E"/>
    <w:rsid w:val="00893DF8"/>
    <w:rsid w:val="008A60D7"/>
    <w:rsid w:val="008C3E38"/>
    <w:rsid w:val="008E682C"/>
    <w:rsid w:val="008F7397"/>
    <w:rsid w:val="00900AC1"/>
    <w:rsid w:val="00911D84"/>
    <w:rsid w:val="00916B37"/>
    <w:rsid w:val="00950C31"/>
    <w:rsid w:val="00954522"/>
    <w:rsid w:val="0097410A"/>
    <w:rsid w:val="00982BCA"/>
    <w:rsid w:val="00984EC7"/>
    <w:rsid w:val="00997E0E"/>
    <w:rsid w:val="009B4979"/>
    <w:rsid w:val="009C54BD"/>
    <w:rsid w:val="009C5C2C"/>
    <w:rsid w:val="009D29DF"/>
    <w:rsid w:val="009D38EC"/>
    <w:rsid w:val="009E3173"/>
    <w:rsid w:val="00A145E9"/>
    <w:rsid w:val="00A1724C"/>
    <w:rsid w:val="00A17CD5"/>
    <w:rsid w:val="00A2539E"/>
    <w:rsid w:val="00A307A4"/>
    <w:rsid w:val="00A34704"/>
    <w:rsid w:val="00A4276B"/>
    <w:rsid w:val="00A465A2"/>
    <w:rsid w:val="00A53E22"/>
    <w:rsid w:val="00A61AC5"/>
    <w:rsid w:val="00A630F7"/>
    <w:rsid w:val="00A65CEB"/>
    <w:rsid w:val="00A73BC6"/>
    <w:rsid w:val="00A82720"/>
    <w:rsid w:val="00AC2EB8"/>
    <w:rsid w:val="00AD110B"/>
    <w:rsid w:val="00AD5146"/>
    <w:rsid w:val="00AD5DB5"/>
    <w:rsid w:val="00AD7D08"/>
    <w:rsid w:val="00AF6D57"/>
    <w:rsid w:val="00AF7F87"/>
    <w:rsid w:val="00B01CC4"/>
    <w:rsid w:val="00B166AB"/>
    <w:rsid w:val="00B25581"/>
    <w:rsid w:val="00B377E5"/>
    <w:rsid w:val="00B43D31"/>
    <w:rsid w:val="00B57D65"/>
    <w:rsid w:val="00B7762E"/>
    <w:rsid w:val="00B96925"/>
    <w:rsid w:val="00BA0FB7"/>
    <w:rsid w:val="00BC3674"/>
    <w:rsid w:val="00BC6342"/>
    <w:rsid w:val="00BC6E51"/>
    <w:rsid w:val="00BD5B31"/>
    <w:rsid w:val="00C0036B"/>
    <w:rsid w:val="00C05F2D"/>
    <w:rsid w:val="00C06A32"/>
    <w:rsid w:val="00C16AE3"/>
    <w:rsid w:val="00C331AC"/>
    <w:rsid w:val="00C36CB4"/>
    <w:rsid w:val="00C40683"/>
    <w:rsid w:val="00C54392"/>
    <w:rsid w:val="00C62E36"/>
    <w:rsid w:val="00C7268D"/>
    <w:rsid w:val="00CB00AF"/>
    <w:rsid w:val="00CB0F25"/>
    <w:rsid w:val="00CB2967"/>
    <w:rsid w:val="00CB2DD5"/>
    <w:rsid w:val="00CB3C40"/>
    <w:rsid w:val="00CD1B41"/>
    <w:rsid w:val="00CE0409"/>
    <w:rsid w:val="00CE79C0"/>
    <w:rsid w:val="00CF4906"/>
    <w:rsid w:val="00D05308"/>
    <w:rsid w:val="00D20FC5"/>
    <w:rsid w:val="00D23FB6"/>
    <w:rsid w:val="00D24F7C"/>
    <w:rsid w:val="00D26338"/>
    <w:rsid w:val="00D26C87"/>
    <w:rsid w:val="00D56052"/>
    <w:rsid w:val="00D72A6B"/>
    <w:rsid w:val="00D80319"/>
    <w:rsid w:val="00D86809"/>
    <w:rsid w:val="00D90746"/>
    <w:rsid w:val="00D96CE7"/>
    <w:rsid w:val="00D97107"/>
    <w:rsid w:val="00DA6766"/>
    <w:rsid w:val="00DC1B7D"/>
    <w:rsid w:val="00DE11AC"/>
    <w:rsid w:val="00DE50DF"/>
    <w:rsid w:val="00E14184"/>
    <w:rsid w:val="00E433B4"/>
    <w:rsid w:val="00E619B7"/>
    <w:rsid w:val="00E7702C"/>
    <w:rsid w:val="00E840BE"/>
    <w:rsid w:val="00E871DB"/>
    <w:rsid w:val="00EC6926"/>
    <w:rsid w:val="00ED7FB9"/>
    <w:rsid w:val="00F01721"/>
    <w:rsid w:val="00F03061"/>
    <w:rsid w:val="00F14B48"/>
    <w:rsid w:val="00F20759"/>
    <w:rsid w:val="00F227CE"/>
    <w:rsid w:val="00F5457B"/>
    <w:rsid w:val="00F552F2"/>
    <w:rsid w:val="00F7304A"/>
    <w:rsid w:val="00F8229B"/>
    <w:rsid w:val="00F9163C"/>
    <w:rsid w:val="00F960F1"/>
    <w:rsid w:val="00F961CF"/>
    <w:rsid w:val="00FA1357"/>
    <w:rsid w:val="00FA3E2C"/>
    <w:rsid w:val="00FB5FC6"/>
    <w:rsid w:val="00FB7474"/>
    <w:rsid w:val="00FC074D"/>
    <w:rsid w:val="00FD4AF9"/>
    <w:rsid w:val="00FD5E54"/>
    <w:rsid w:val="00FE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3D2E971"/>
  <w15:docId w15:val="{3F3317F7-B61F-4216-8052-86CA7B355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A4649"/>
    <w:pPr>
      <w:spacing w:after="120" w:line="276" w:lineRule="auto"/>
      <w:contextualSpacing/>
      <w:jc w:val="both"/>
    </w:pPr>
    <w:rPr>
      <w:rFonts w:asciiTheme="minorHAnsi" w:hAnsiTheme="minorHAnsi"/>
      <w:szCs w:val="24"/>
      <w:lang w:eastAsia="en-US"/>
    </w:rPr>
  </w:style>
  <w:style w:type="paragraph" w:styleId="berschrift1">
    <w:name w:val="heading 1"/>
    <w:basedOn w:val="Standard"/>
    <w:next w:val="berschrift2"/>
    <w:qFormat/>
    <w:rsid w:val="00031529"/>
    <w:pPr>
      <w:keepNext/>
      <w:pageBreakBefore/>
      <w:numPr>
        <w:numId w:val="1"/>
      </w:numPr>
      <w:tabs>
        <w:tab w:val="clear" w:pos="1134"/>
      </w:tabs>
      <w:spacing w:before="720" w:after="360"/>
      <w:ind w:left="0" w:hanging="680"/>
      <w:outlineLvl w:val="0"/>
    </w:pPr>
    <w:rPr>
      <w:b/>
      <w:sz w:val="36"/>
    </w:rPr>
  </w:style>
  <w:style w:type="paragraph" w:styleId="berschrift2">
    <w:name w:val="heading 2"/>
    <w:basedOn w:val="berschrift1"/>
    <w:next w:val="Standard"/>
    <w:qFormat/>
    <w:rsid w:val="00031529"/>
    <w:pPr>
      <w:pageBreakBefore w:val="0"/>
      <w:numPr>
        <w:ilvl w:val="1"/>
      </w:numPr>
      <w:tabs>
        <w:tab w:val="clear" w:pos="1134"/>
      </w:tabs>
      <w:spacing w:before="480" w:after="120"/>
      <w:ind w:left="0" w:hanging="680"/>
      <w:outlineLvl w:val="1"/>
    </w:pPr>
    <w:rPr>
      <w:bCs/>
      <w:sz w:val="24"/>
    </w:rPr>
  </w:style>
  <w:style w:type="paragraph" w:styleId="berschrift3">
    <w:name w:val="heading 3"/>
    <w:basedOn w:val="berschrift2"/>
    <w:next w:val="Standard"/>
    <w:qFormat/>
    <w:rsid w:val="00031529"/>
    <w:pPr>
      <w:numPr>
        <w:ilvl w:val="2"/>
      </w:numPr>
      <w:tabs>
        <w:tab w:val="clear" w:pos="1134"/>
      </w:tabs>
      <w:ind w:left="0" w:hanging="680"/>
      <w:outlineLvl w:val="2"/>
    </w:pPr>
    <w:rPr>
      <w:rFonts w:cs="Arial"/>
      <w:sz w:val="20"/>
      <w:szCs w:val="26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031529"/>
    <w:pPr>
      <w:numPr>
        <w:ilvl w:val="3"/>
      </w:numPr>
      <w:tabs>
        <w:tab w:val="clear" w:pos="864"/>
      </w:tabs>
      <w:spacing w:before="240"/>
      <w:ind w:left="0" w:hanging="680"/>
      <w:outlineLvl w:val="3"/>
    </w:pPr>
    <w:rPr>
      <w:b w:val="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1">
    <w:name w:val="Aufzählung 1"/>
    <w:basedOn w:val="Standard"/>
    <w:rsid w:val="00C36CB4"/>
    <w:pPr>
      <w:numPr>
        <w:numId w:val="2"/>
      </w:numPr>
      <w:tabs>
        <w:tab w:val="left" w:pos="1134"/>
      </w:tabs>
      <w:spacing w:before="120"/>
      <w:ind w:left="340" w:hanging="170"/>
    </w:pPr>
    <w:rPr>
      <w:bCs/>
    </w:rPr>
  </w:style>
  <w:style w:type="character" w:styleId="Hyperlink">
    <w:name w:val="Hyperlink"/>
    <w:basedOn w:val="Absatz-Standardschriftart"/>
    <w:uiPriority w:val="99"/>
    <w:rsid w:val="00AF6D57"/>
    <w:rPr>
      <w:rFonts w:asciiTheme="minorHAnsi" w:hAnsiTheme="minorHAnsi"/>
      <w:color w:val="0000FF"/>
      <w:sz w:val="20"/>
      <w:u w:val="single"/>
    </w:rPr>
  </w:style>
  <w:style w:type="paragraph" w:styleId="Verzeichnis1">
    <w:name w:val="toc 1"/>
    <w:basedOn w:val="Standard"/>
    <w:next w:val="Standard"/>
    <w:uiPriority w:val="39"/>
    <w:rsid w:val="007B4AE7"/>
    <w:pPr>
      <w:tabs>
        <w:tab w:val="left" w:pos="907"/>
        <w:tab w:val="right" w:leader="dot" w:pos="8222"/>
      </w:tabs>
      <w:spacing w:before="240" w:after="0"/>
      <w:ind w:left="680" w:hanging="680"/>
    </w:pPr>
    <w:rPr>
      <w:rFonts w:cs="Arial"/>
      <w:b/>
    </w:rPr>
  </w:style>
  <w:style w:type="paragraph" w:styleId="Verzeichnis2">
    <w:name w:val="toc 2"/>
    <w:basedOn w:val="Verzeichnis1"/>
    <w:next w:val="Standard"/>
    <w:uiPriority w:val="39"/>
    <w:rsid w:val="00074BAA"/>
    <w:pPr>
      <w:spacing w:before="0"/>
    </w:pPr>
    <w:rPr>
      <w:b w:val="0"/>
      <w:sz w:val="18"/>
    </w:rPr>
  </w:style>
  <w:style w:type="paragraph" w:styleId="Verzeichnis3">
    <w:name w:val="toc 3"/>
    <w:basedOn w:val="Verzeichnis2"/>
    <w:next w:val="Standard"/>
    <w:uiPriority w:val="39"/>
    <w:rsid w:val="00716B5F"/>
    <w:rPr>
      <w:noProof/>
    </w:rPr>
  </w:style>
  <w:style w:type="paragraph" w:styleId="Kopfzeile">
    <w:name w:val="header"/>
    <w:basedOn w:val="Standard"/>
    <w:link w:val="KopfzeileZchn"/>
    <w:uiPriority w:val="99"/>
    <w:rsid w:val="000F584A"/>
    <w:pPr>
      <w:tabs>
        <w:tab w:val="center" w:pos="4536"/>
        <w:tab w:val="right" w:pos="9923"/>
      </w:tabs>
      <w:spacing w:after="60" w:line="220" w:lineRule="atLeast"/>
    </w:pPr>
    <w:rPr>
      <w:sz w:val="16"/>
    </w:rPr>
  </w:style>
  <w:style w:type="paragraph" w:styleId="Fuzeile">
    <w:name w:val="footer"/>
    <w:basedOn w:val="Standard"/>
    <w:link w:val="FuzeileZchn"/>
    <w:uiPriority w:val="99"/>
    <w:rsid w:val="00314D78"/>
    <w:pPr>
      <w:tabs>
        <w:tab w:val="center" w:pos="4536"/>
        <w:tab w:val="right" w:pos="9923"/>
      </w:tabs>
      <w:spacing w:after="0" w:line="240" w:lineRule="auto"/>
    </w:pPr>
    <w:rPr>
      <w:sz w:val="16"/>
    </w:rPr>
  </w:style>
  <w:style w:type="paragraph" w:customStyle="1" w:styleId="StandardFett">
    <w:name w:val="Standard Fett"/>
    <w:basedOn w:val="Standard"/>
    <w:next w:val="Standard"/>
    <w:rsid w:val="000F584A"/>
    <w:rPr>
      <w:b/>
    </w:rPr>
  </w:style>
  <w:style w:type="paragraph" w:styleId="Verzeichnis4">
    <w:name w:val="toc 4"/>
    <w:basedOn w:val="Standard"/>
    <w:next w:val="Standard"/>
    <w:autoRedefine/>
    <w:semiHidden/>
    <w:pPr>
      <w:ind w:left="540"/>
    </w:pPr>
  </w:style>
  <w:style w:type="paragraph" w:styleId="Verzeichnis5">
    <w:name w:val="toc 5"/>
    <w:basedOn w:val="Standard"/>
    <w:next w:val="Standard"/>
    <w:autoRedefine/>
    <w:semiHidden/>
    <w:pPr>
      <w:ind w:left="720"/>
    </w:pPr>
  </w:style>
  <w:style w:type="paragraph" w:styleId="Verzeichnis6">
    <w:name w:val="toc 6"/>
    <w:basedOn w:val="Standard"/>
    <w:next w:val="Standard"/>
    <w:autoRedefine/>
    <w:semiHidden/>
    <w:pPr>
      <w:ind w:left="900"/>
    </w:pPr>
  </w:style>
  <w:style w:type="paragraph" w:styleId="Verzeichnis7">
    <w:name w:val="toc 7"/>
    <w:basedOn w:val="Standard"/>
    <w:next w:val="Standard"/>
    <w:autoRedefine/>
    <w:semiHidden/>
    <w:pPr>
      <w:ind w:left="1080"/>
    </w:pPr>
  </w:style>
  <w:style w:type="paragraph" w:styleId="Verzeichnis8">
    <w:name w:val="toc 8"/>
    <w:basedOn w:val="Standard"/>
    <w:next w:val="Standard"/>
    <w:autoRedefine/>
    <w:semiHidden/>
    <w:pPr>
      <w:ind w:left="1260"/>
    </w:pPr>
  </w:style>
  <w:style w:type="paragraph" w:styleId="Verzeichnis9">
    <w:name w:val="toc 9"/>
    <w:basedOn w:val="Standard"/>
    <w:next w:val="Standard"/>
    <w:autoRedefine/>
    <w:semiHidden/>
    <w:pPr>
      <w:ind w:left="1440"/>
    </w:pPr>
  </w:style>
  <w:style w:type="paragraph" w:styleId="Sprechblasentext">
    <w:name w:val="Balloon Text"/>
    <w:basedOn w:val="Standard"/>
    <w:semiHidden/>
    <w:rsid w:val="00A145E9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256DC6"/>
    <w:rPr>
      <w:rFonts w:ascii="Arial" w:hAnsi="Arial"/>
      <w:sz w:val="16"/>
      <w:szCs w:val="24"/>
      <w:lang w:eastAsia="en-US"/>
    </w:rPr>
  </w:style>
  <w:style w:type="table" w:styleId="Tabellenraster">
    <w:name w:val="Table Grid"/>
    <w:basedOn w:val="NormaleTabelle"/>
    <w:rsid w:val="00256D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106FD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  <w:lang w:eastAsia="de-CH"/>
    </w:rPr>
  </w:style>
  <w:style w:type="paragraph" w:customStyle="1" w:styleId="Titel1">
    <w:name w:val="Titel 1"/>
    <w:basedOn w:val="Standard"/>
    <w:qFormat/>
    <w:rsid w:val="005106FD"/>
    <w:pPr>
      <w:spacing w:before="720" w:after="360" w:line="240" w:lineRule="auto"/>
    </w:pPr>
    <w:rPr>
      <w:b/>
      <w:sz w:val="48"/>
    </w:rPr>
  </w:style>
  <w:style w:type="paragraph" w:customStyle="1" w:styleId="Titel2">
    <w:name w:val="Titel 2"/>
    <w:basedOn w:val="Titel1"/>
    <w:next w:val="Standard"/>
    <w:qFormat/>
    <w:rsid w:val="007B4AE7"/>
    <w:pPr>
      <w:spacing w:before="480" w:after="240"/>
    </w:pPr>
    <w:rPr>
      <w:sz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31529"/>
    <w:rPr>
      <w:rFonts w:asciiTheme="minorHAnsi" w:hAnsiTheme="minorHAnsi" w:cs="Arial"/>
      <w:bCs/>
      <w:szCs w:val="26"/>
      <w:lang w:eastAsia="en-US"/>
    </w:rPr>
  </w:style>
  <w:style w:type="paragraph" w:styleId="Beschriftung">
    <w:name w:val="caption"/>
    <w:basedOn w:val="Standard"/>
    <w:next w:val="Standard"/>
    <w:unhideWhenUsed/>
    <w:qFormat/>
    <w:rsid w:val="00B57D65"/>
    <w:pPr>
      <w:spacing w:before="120" w:after="240" w:line="240" w:lineRule="auto"/>
    </w:pPr>
    <w:rPr>
      <w:b/>
      <w:bCs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B57D65"/>
    <w:pPr>
      <w:spacing w:after="0"/>
    </w:pPr>
  </w:style>
  <w:style w:type="paragraph" w:customStyle="1" w:styleId="Aufzhlung2">
    <w:name w:val="Aufzählung 2"/>
    <w:basedOn w:val="Aufzhlung1"/>
    <w:qFormat/>
    <w:rsid w:val="00DE11AC"/>
    <w:pPr>
      <w:numPr>
        <w:ilvl w:val="1"/>
        <w:numId w:val="13"/>
      </w:numPr>
      <w:tabs>
        <w:tab w:val="clear" w:pos="1134"/>
      </w:tabs>
      <w:spacing w:before="0" w:after="0"/>
      <w:ind w:left="510" w:hanging="170"/>
    </w:pPr>
  </w:style>
  <w:style w:type="paragraph" w:customStyle="1" w:styleId="Code">
    <w:name w:val="Code"/>
    <w:basedOn w:val="Standard"/>
    <w:next w:val="Standard"/>
    <w:rsid w:val="00700EDE"/>
    <w:pPr>
      <w:pBdr>
        <w:left w:val="single" w:sz="24" w:space="6" w:color="auto"/>
      </w:pBdr>
      <w:shd w:val="clear" w:color="auto" w:fill="DBE5F1" w:themeFill="accent1" w:themeFillTint="33"/>
      <w:tabs>
        <w:tab w:val="left" w:pos="567"/>
        <w:tab w:val="left" w:pos="1134"/>
        <w:tab w:val="left" w:pos="1701"/>
        <w:tab w:val="left" w:pos="2268"/>
        <w:tab w:val="left" w:pos="2835"/>
        <w:tab w:val="left" w:pos="4536"/>
        <w:tab w:val="right" w:pos="8222"/>
      </w:tabs>
      <w:spacing w:before="240" w:after="240" w:line="240" w:lineRule="auto"/>
      <w:ind w:left="170"/>
    </w:pPr>
    <w:rPr>
      <w:rFonts w:ascii="Consolas" w:hAnsi="Consolas"/>
      <w:noProof/>
      <w:lang w:eastAsia="de-DE"/>
    </w:rPr>
  </w:style>
  <w:style w:type="paragraph" w:customStyle="1" w:styleId="Bild">
    <w:name w:val="Bild"/>
    <w:basedOn w:val="Standard"/>
    <w:next w:val="Standard"/>
    <w:rsid w:val="00A2539E"/>
    <w:pPr>
      <w:keepNext/>
      <w:tabs>
        <w:tab w:val="left" w:pos="2835"/>
        <w:tab w:val="left" w:pos="4536"/>
        <w:tab w:val="right" w:pos="8222"/>
      </w:tabs>
      <w:spacing w:before="120" w:line="240" w:lineRule="auto"/>
      <w:contextualSpacing w:val="0"/>
    </w:pPr>
    <w:rPr>
      <w:lang w:eastAsia="de-DE"/>
    </w:rPr>
  </w:style>
  <w:style w:type="paragraph" w:customStyle="1" w:styleId="Nummerierung">
    <w:name w:val="Nummerierung"/>
    <w:basedOn w:val="Standard"/>
    <w:next w:val="Standard"/>
    <w:rsid w:val="00CB0F25"/>
    <w:pPr>
      <w:numPr>
        <w:numId w:val="16"/>
      </w:numPr>
      <w:tabs>
        <w:tab w:val="clear" w:pos="284"/>
      </w:tabs>
      <w:spacing w:before="120"/>
    </w:pPr>
  </w:style>
  <w:style w:type="paragraph" w:customStyle="1" w:styleId="Notizen">
    <w:name w:val="Notizen"/>
    <w:basedOn w:val="Standard"/>
    <w:rsid w:val="00EC6926"/>
    <w:pPr>
      <w:pBdr>
        <w:bottom w:val="dotted" w:sz="4" w:space="3" w:color="auto"/>
        <w:between w:val="dotted" w:sz="4" w:space="1" w:color="auto"/>
      </w:pBdr>
      <w:spacing w:after="0" w:line="360" w:lineRule="atLeast"/>
      <w:contextualSpacing w:val="0"/>
    </w:pPr>
    <w:rPr>
      <w:lang w:eastAsia="de-DE"/>
    </w:rPr>
  </w:style>
  <w:style w:type="paragraph" w:customStyle="1" w:styleId="StandardEinzug">
    <w:name w:val="Standard_Einzug"/>
    <w:basedOn w:val="Standard"/>
    <w:next w:val="Standard"/>
    <w:rsid w:val="003C7685"/>
    <w:pPr>
      <w:tabs>
        <w:tab w:val="left" w:pos="2835"/>
        <w:tab w:val="left" w:pos="4536"/>
        <w:tab w:val="right" w:pos="8222"/>
      </w:tabs>
      <w:spacing w:after="100"/>
      <w:ind w:left="284"/>
      <w:contextualSpacing w:val="0"/>
    </w:pPr>
    <w:rPr>
      <w:lang w:eastAsia="de-DE"/>
    </w:rPr>
  </w:style>
  <w:style w:type="table" w:customStyle="1" w:styleId="TabelleZbW">
    <w:name w:val="Tabelle ZbW"/>
    <w:basedOn w:val="NormaleTabelle"/>
    <w:uiPriority w:val="99"/>
    <w:rsid w:val="00E871DB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cPr>
      <w:shd w:val="clear" w:color="auto" w:fill="FDE9D9" w:themeFill="accent6" w:themeFillTint="33"/>
    </w:tcPr>
  </w:style>
  <w:style w:type="paragraph" w:customStyle="1" w:styleId="Hervorgehoben">
    <w:name w:val="Hervorgehoben"/>
    <w:basedOn w:val="Code"/>
    <w:qFormat/>
    <w:rsid w:val="00BA0FB7"/>
    <w:pPr>
      <w:shd w:val="clear" w:color="auto" w:fill="EAF1DD" w:themeFill="accent3" w:themeFillTint="33"/>
      <w:tabs>
        <w:tab w:val="clear" w:pos="567"/>
        <w:tab w:val="clear" w:pos="1134"/>
        <w:tab w:val="clear" w:pos="1701"/>
        <w:tab w:val="clear" w:pos="2268"/>
        <w:tab w:val="clear" w:pos="2835"/>
        <w:tab w:val="clear" w:pos="4536"/>
        <w:tab w:val="clear" w:pos="8222"/>
      </w:tabs>
      <w:spacing w:line="276" w:lineRule="auto"/>
    </w:pPr>
    <w:rPr>
      <w:rFonts w:asciiTheme="minorHAnsi" w:hAnsiTheme="minorHAnsi"/>
      <w:noProof w:val="0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0F400F"/>
    <w:pPr>
      <w:spacing w:after="0" w:line="240" w:lineRule="auto"/>
      <w:ind w:left="200" w:hanging="200"/>
    </w:pPr>
  </w:style>
  <w:style w:type="paragraph" w:customStyle="1" w:styleId="StandardTabelle">
    <w:name w:val="Standard_Tabelle"/>
    <w:basedOn w:val="Standard"/>
    <w:qFormat/>
    <w:rsid w:val="00E871DB"/>
    <w:pPr>
      <w:spacing w:after="0" w:line="240" w:lineRule="auto"/>
    </w:pPr>
    <w:rPr>
      <w:sz w:val="18"/>
      <w:szCs w:val="18"/>
    </w:rPr>
  </w:style>
  <w:style w:type="paragraph" w:customStyle="1" w:styleId="StandardTabelleberschrift">
    <w:name w:val="Standard_Tabelle_Überschrift"/>
    <w:basedOn w:val="StandardTabelle"/>
    <w:qFormat/>
    <w:rsid w:val="00B166AB"/>
    <w:rPr>
      <w:i/>
    </w:rPr>
  </w:style>
  <w:style w:type="character" w:customStyle="1" w:styleId="FuzeileZchn">
    <w:name w:val="Fußzeile Zchn"/>
    <w:basedOn w:val="Absatz-Standardschriftart"/>
    <w:link w:val="Fuzeile"/>
    <w:uiPriority w:val="99"/>
    <w:rsid w:val="00F960F1"/>
    <w:rPr>
      <w:rFonts w:asciiTheme="minorHAnsi" w:hAnsiTheme="minorHAnsi"/>
      <w:sz w:val="16"/>
      <w:szCs w:val="24"/>
      <w:lang w:eastAsia="en-US"/>
    </w:rPr>
  </w:style>
  <w:style w:type="paragraph" w:styleId="Listenabsatz">
    <w:name w:val="List Paragraph"/>
    <w:basedOn w:val="Standard"/>
    <w:uiPriority w:val="34"/>
    <w:qFormat/>
    <w:rsid w:val="00F960F1"/>
    <w:pPr>
      <w:ind w:left="720"/>
    </w:pPr>
  </w:style>
  <w:style w:type="paragraph" w:styleId="Kommentartext">
    <w:name w:val="annotation text"/>
    <w:basedOn w:val="Standard"/>
    <w:link w:val="KommentartextZchn"/>
    <w:semiHidden/>
    <w:rsid w:val="00D05308"/>
    <w:pPr>
      <w:spacing w:after="0" w:line="240" w:lineRule="auto"/>
      <w:contextualSpacing w:val="0"/>
    </w:pPr>
    <w:rPr>
      <w:rFonts w:ascii="Garamond" w:hAnsi="Garamond"/>
      <w:sz w:val="24"/>
      <w:szCs w:val="20"/>
      <w:lang w:val="de-DE" w:eastAsia="de-DE"/>
    </w:rPr>
  </w:style>
  <w:style w:type="character" w:customStyle="1" w:styleId="KommentartextZchn">
    <w:name w:val="Kommentartext Zchn"/>
    <w:basedOn w:val="Absatz-Standardschriftart"/>
    <w:link w:val="Kommentartext"/>
    <w:semiHidden/>
    <w:rsid w:val="00D05308"/>
    <w:rPr>
      <w:rFonts w:ascii="Garamond" w:hAnsi="Garamond"/>
      <w:sz w:val="24"/>
      <w:lang w:val="de-DE" w:eastAsia="de-DE"/>
    </w:rPr>
  </w:style>
  <w:style w:type="paragraph" w:styleId="Textkrper-Einzug3">
    <w:name w:val="Body Text Indent 3"/>
    <w:basedOn w:val="Standard"/>
    <w:link w:val="Textkrper-Einzug3Zchn"/>
    <w:rsid w:val="00CF4906"/>
    <w:pPr>
      <w:spacing w:after="0" w:line="240" w:lineRule="auto"/>
      <w:ind w:left="1134" w:hanging="283"/>
      <w:contextualSpacing w:val="0"/>
    </w:pPr>
    <w:rPr>
      <w:rFonts w:ascii="Garamond" w:hAnsi="Garamond"/>
      <w:i/>
      <w:sz w:val="24"/>
      <w:szCs w:val="20"/>
      <w:lang w:val="de-DE" w:eastAsia="de-DE"/>
    </w:rPr>
  </w:style>
  <w:style w:type="character" w:customStyle="1" w:styleId="Textkrper-Einzug3Zchn">
    <w:name w:val="Textkörper-Einzug 3 Zchn"/>
    <w:basedOn w:val="Absatz-Standardschriftart"/>
    <w:link w:val="Textkrper-Einzug3"/>
    <w:rsid w:val="00CF4906"/>
    <w:rPr>
      <w:rFonts w:ascii="Garamond" w:hAnsi="Garamond"/>
      <w:i/>
      <w:sz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%20Hobor\Documents\Geschaeft\04_Education\Projektmanagement\01_HFT\Vorlagen%20neu\Vorlage_HF_Projektantrag_A&#252;P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A55F2C8898970488E0C8ABACF714CBF" ma:contentTypeVersion="21" ma:contentTypeDescription="Ein neues Dokument erstellen." ma:contentTypeScope="" ma:versionID="6634bdbd0a336bb74a48deed80722b8f">
  <xsd:schema xmlns:xsd="http://www.w3.org/2001/XMLSchema" xmlns:xs="http://www.w3.org/2001/XMLSchema" xmlns:p="http://schemas.microsoft.com/office/2006/metadata/properties" xmlns:ns2="ca2bb01f-aebe-4aed-a5c2-2bea4cdd35a3" targetNamespace="http://schemas.microsoft.com/office/2006/metadata/properties" ma:root="true" ma:fieldsID="17d6b4f1d1dff56f618a60dd1f31fb0f" ns2:_="">
    <xsd:import namespace="ca2bb01f-aebe-4aed-a5c2-2bea4cdd35a3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2bb01f-aebe-4aed-a5c2-2bea4cdd35a3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Teams_Channel_Section_Location" ma:index="28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ca2bb01f-aebe-4aed-a5c2-2bea4cdd35a3" xsi:nil="true"/>
    <FolderType xmlns="ca2bb01f-aebe-4aed-a5c2-2bea4cdd35a3" xsi:nil="true"/>
    <Student_Groups xmlns="ca2bb01f-aebe-4aed-a5c2-2bea4cdd35a3">
      <UserInfo>
        <DisplayName/>
        <AccountId xsi:nil="true"/>
        <AccountType/>
      </UserInfo>
    </Student_Groups>
    <Students xmlns="ca2bb01f-aebe-4aed-a5c2-2bea4cdd35a3">
      <UserInfo>
        <DisplayName/>
        <AccountId xsi:nil="true"/>
        <AccountType/>
      </UserInfo>
    </Students>
    <Distribution_Groups xmlns="ca2bb01f-aebe-4aed-a5c2-2bea4cdd35a3" xsi:nil="true"/>
    <TeamsChannelId xmlns="ca2bb01f-aebe-4aed-a5c2-2bea4cdd35a3" xsi:nil="true"/>
    <Math_Settings xmlns="ca2bb01f-aebe-4aed-a5c2-2bea4cdd35a3" xsi:nil="true"/>
    <Self_Registration_Enabled xmlns="ca2bb01f-aebe-4aed-a5c2-2bea4cdd35a3" xsi:nil="true"/>
    <Has_Teacher_Only_SectionGroup xmlns="ca2bb01f-aebe-4aed-a5c2-2bea4cdd35a3" xsi:nil="true"/>
    <DefaultSectionNames xmlns="ca2bb01f-aebe-4aed-a5c2-2bea4cdd35a3" xsi:nil="true"/>
    <Is_Collaboration_Space_Locked xmlns="ca2bb01f-aebe-4aed-a5c2-2bea4cdd35a3" xsi:nil="true"/>
    <AppVersion xmlns="ca2bb01f-aebe-4aed-a5c2-2bea4cdd35a3" xsi:nil="true"/>
    <Invited_Students xmlns="ca2bb01f-aebe-4aed-a5c2-2bea4cdd35a3" xsi:nil="true"/>
    <IsNotebookLocked xmlns="ca2bb01f-aebe-4aed-a5c2-2bea4cdd35a3" xsi:nil="true"/>
    <Teachers xmlns="ca2bb01f-aebe-4aed-a5c2-2bea4cdd35a3">
      <UserInfo>
        <DisplayName/>
        <AccountId xsi:nil="true"/>
        <AccountType/>
      </UserInfo>
    </Teachers>
    <Templates xmlns="ca2bb01f-aebe-4aed-a5c2-2bea4cdd35a3" xsi:nil="true"/>
    <Teams_Channel_Section_Location xmlns="ca2bb01f-aebe-4aed-a5c2-2bea4cdd35a3" xsi:nil="true"/>
    <Invited_Teachers xmlns="ca2bb01f-aebe-4aed-a5c2-2bea4cdd35a3" xsi:nil="true"/>
    <CultureName xmlns="ca2bb01f-aebe-4aed-a5c2-2bea4cdd35a3" xsi:nil="true"/>
    <Owner xmlns="ca2bb01f-aebe-4aed-a5c2-2bea4cdd35a3">
      <UserInfo>
        <DisplayName/>
        <AccountId xsi:nil="true"/>
        <AccountType/>
      </UserInfo>
    </Owner>
    <LMS_Mappings xmlns="ca2bb01f-aebe-4aed-a5c2-2bea4cdd35a3" xsi:nil="true"/>
  </documentManagement>
</p:properties>
</file>

<file path=customXml/itemProps1.xml><?xml version="1.0" encoding="utf-8"?>
<ds:datastoreItem xmlns:ds="http://schemas.openxmlformats.org/officeDocument/2006/customXml" ds:itemID="{6C85B07C-AD1C-4D6C-929F-E6C165DCAE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37878F-7A7C-4B3C-BB59-36BC094933FA}"/>
</file>

<file path=customXml/itemProps3.xml><?xml version="1.0" encoding="utf-8"?>
<ds:datastoreItem xmlns:ds="http://schemas.openxmlformats.org/officeDocument/2006/customXml" ds:itemID="{8FB94CC1-48CF-46B1-ADA1-3926975F497D}"/>
</file>

<file path=customXml/itemProps4.xml><?xml version="1.0" encoding="utf-8"?>
<ds:datastoreItem xmlns:ds="http://schemas.openxmlformats.org/officeDocument/2006/customXml" ds:itemID="{3624EF62-556F-4354-824F-DCEC3BFF8B68}"/>
</file>

<file path=docProps/app.xml><?xml version="1.0" encoding="utf-8"?>
<Properties xmlns="http://schemas.openxmlformats.org/officeDocument/2006/extended-properties" xmlns:vt="http://schemas.openxmlformats.org/officeDocument/2006/docPropsVTypes">
  <Template>Vorlage_HF_Projektantrag_AüP</Template>
  <TotalTime>0</TotalTime>
  <Pages>10</Pages>
  <Words>919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Dokumentation</vt:lpstr>
    </vt:vector>
  </TitlesOfParts>
  <Company>ZbW  9015 St.Gallen</Company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Dokumentation</dc:title>
  <dc:subject>Vorlage Word</dc:subject>
  <dc:creator>Thomas Hobor</dc:creator>
  <cp:keywords>ZbW ZaBP</cp:keywords>
  <dc:description/>
  <cp:lastModifiedBy>Thomas Hobor</cp:lastModifiedBy>
  <cp:revision>8</cp:revision>
  <cp:lastPrinted>2019-08-09T06:22:00Z</cp:lastPrinted>
  <dcterms:created xsi:type="dcterms:W3CDTF">2019-08-09T06:15:00Z</dcterms:created>
  <dcterms:modified xsi:type="dcterms:W3CDTF">2022-01-04T10:54:00Z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0x0101001A55F2C8898970488E0C8ABACF714CBF</vt:lpwstr>
  </property>
</Properties>
</file>